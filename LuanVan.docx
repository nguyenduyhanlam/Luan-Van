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42A33"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52D3D7F8"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24111F3C"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3FE807FB" w14:textId="77777777" w:rsidR="003218FF" w:rsidRPr="00B10E7E" w:rsidRDefault="003218FF" w:rsidP="003218FF">
      <w:pPr>
        <w:suppressAutoHyphens/>
        <w:autoSpaceDE w:val="0"/>
        <w:autoSpaceDN w:val="0"/>
        <w:adjustRightInd w:val="0"/>
        <w:ind w:firstLine="720"/>
        <w:jc w:val="center"/>
        <w:rPr>
          <w:lang w:val="en"/>
        </w:rPr>
      </w:pPr>
    </w:p>
    <w:p w14:paraId="4386F11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6FCF470" wp14:editId="613A57F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ADBCF15" w14:textId="77777777" w:rsidR="003218FF" w:rsidRPr="00B10E7E" w:rsidRDefault="003218FF" w:rsidP="003218FF">
      <w:pPr>
        <w:suppressAutoHyphens/>
        <w:autoSpaceDE w:val="0"/>
        <w:autoSpaceDN w:val="0"/>
        <w:adjustRightInd w:val="0"/>
        <w:ind w:firstLine="720"/>
        <w:rPr>
          <w:b/>
          <w:bCs/>
          <w:sz w:val="28"/>
          <w:szCs w:val="28"/>
          <w:lang w:val="en"/>
        </w:rPr>
      </w:pPr>
    </w:p>
    <w:p w14:paraId="4DA4164B" w14:textId="77777777"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commentRangeStart w:id="3"/>
      <w:r w:rsidRPr="00B10E7E">
        <w:rPr>
          <w:b/>
          <w:bCs/>
          <w:sz w:val="32"/>
          <w:szCs w:val="32"/>
          <w:lang w:val="en"/>
        </w:rPr>
        <w:t>ĐỒ ÁN TỐT NGHIỆP</w:t>
      </w:r>
      <w:commentRangeEnd w:id="3"/>
      <w:r w:rsidR="007E7FF7">
        <w:rPr>
          <w:rStyle w:val="CommentReference"/>
        </w:rPr>
        <w:commentReference w:id="3"/>
      </w:r>
    </w:p>
    <w:p w14:paraId="2AF827E5"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D1F3E35" w14:textId="77777777" w:rsidR="003218FF" w:rsidRPr="00B10E7E" w:rsidRDefault="003218FF" w:rsidP="003218FF">
      <w:pPr>
        <w:suppressAutoHyphens/>
        <w:autoSpaceDE w:val="0"/>
        <w:autoSpaceDN w:val="0"/>
        <w:adjustRightInd w:val="0"/>
        <w:spacing w:line="360" w:lineRule="auto"/>
        <w:rPr>
          <w:b/>
          <w:bCs/>
          <w:lang w:val="en"/>
        </w:rPr>
      </w:pPr>
    </w:p>
    <w:p w14:paraId="02A22BB5" w14:textId="77777777" w:rsidR="003218FF" w:rsidRPr="00B10E7E" w:rsidRDefault="003218FF" w:rsidP="003218FF">
      <w:pPr>
        <w:suppressAutoHyphens/>
        <w:autoSpaceDE w:val="0"/>
        <w:autoSpaceDN w:val="0"/>
        <w:adjustRightInd w:val="0"/>
        <w:spacing w:line="360" w:lineRule="auto"/>
        <w:jc w:val="center"/>
        <w:rPr>
          <w:b/>
          <w:bCs/>
          <w:sz w:val="48"/>
          <w:szCs w:val="48"/>
          <w:lang w:val="en"/>
        </w:rPr>
      </w:pPr>
      <w:commentRangeStart w:id="4"/>
      <w:r w:rsidRPr="00B10E7E">
        <w:rPr>
          <w:b/>
          <w:bCs/>
          <w:sz w:val="48"/>
          <w:szCs w:val="48"/>
          <w:lang w:val="en"/>
        </w:rPr>
        <w:t xml:space="preserve">TÊN ĐỀ TÀI KHÓA LUẬN/ĐỒ ÁN </w:t>
      </w:r>
    </w:p>
    <w:p w14:paraId="227377ED" w14:textId="77777777" w:rsidR="003218FF" w:rsidRPr="00B10E7E" w:rsidRDefault="003218FF" w:rsidP="003218FF">
      <w:pPr>
        <w:suppressAutoHyphens/>
        <w:autoSpaceDE w:val="0"/>
        <w:autoSpaceDN w:val="0"/>
        <w:adjustRightInd w:val="0"/>
        <w:spacing w:line="360" w:lineRule="auto"/>
        <w:jc w:val="center"/>
        <w:rPr>
          <w:b/>
          <w:bCs/>
          <w:sz w:val="48"/>
          <w:szCs w:val="48"/>
          <w:lang w:val="en"/>
        </w:rPr>
      </w:pPr>
      <w:r w:rsidRPr="00B10E7E">
        <w:rPr>
          <w:b/>
          <w:bCs/>
          <w:sz w:val="48"/>
          <w:szCs w:val="48"/>
          <w:lang w:val="en"/>
        </w:rPr>
        <w:t>TỐT NGHIỆP</w:t>
      </w:r>
      <w:commentRangeEnd w:id="4"/>
      <w:r w:rsidR="00650D6A">
        <w:rPr>
          <w:rStyle w:val="CommentReference"/>
        </w:rPr>
        <w:commentReference w:id="4"/>
      </w:r>
    </w:p>
    <w:p w14:paraId="42CC8947"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BBB52E4" w14:textId="77777777" w:rsidR="003218FF" w:rsidRPr="00B10E7E" w:rsidRDefault="003218FF" w:rsidP="003218FF">
      <w:pPr>
        <w:suppressAutoHyphens/>
        <w:autoSpaceDE w:val="0"/>
        <w:autoSpaceDN w:val="0"/>
        <w:adjustRightInd w:val="0"/>
        <w:spacing w:line="360" w:lineRule="auto"/>
        <w:jc w:val="center"/>
        <w:rPr>
          <w:b/>
          <w:bCs/>
          <w:lang w:val="en"/>
        </w:rPr>
      </w:pPr>
    </w:p>
    <w:p w14:paraId="1C67D676" w14:textId="77777777" w:rsidR="003218FF" w:rsidRPr="00B10E7E" w:rsidRDefault="003218FF" w:rsidP="003218FF">
      <w:pPr>
        <w:suppressAutoHyphens/>
        <w:autoSpaceDE w:val="0"/>
        <w:autoSpaceDN w:val="0"/>
        <w:adjustRightInd w:val="0"/>
        <w:spacing w:line="360" w:lineRule="auto"/>
        <w:jc w:val="both"/>
        <w:rPr>
          <w:b/>
          <w:bCs/>
          <w:lang w:val="en"/>
        </w:rPr>
      </w:pPr>
    </w:p>
    <w:p w14:paraId="569B3A58" w14:textId="77777777" w:rsidR="003218FF" w:rsidRPr="00B10E7E" w:rsidRDefault="003218FF" w:rsidP="003218FF">
      <w:pPr>
        <w:suppressAutoHyphens/>
        <w:autoSpaceDE w:val="0"/>
        <w:autoSpaceDN w:val="0"/>
        <w:adjustRightInd w:val="0"/>
        <w:spacing w:line="360" w:lineRule="auto"/>
        <w:jc w:val="both"/>
        <w:rPr>
          <w:b/>
          <w:bCs/>
          <w:lang w:val="en"/>
        </w:rPr>
      </w:pPr>
    </w:p>
    <w:p w14:paraId="1C1A14C4" w14:textId="77777777" w:rsidR="003218FF" w:rsidRPr="00B10E7E" w:rsidRDefault="003218FF" w:rsidP="003218FF">
      <w:pPr>
        <w:suppressAutoHyphens/>
        <w:autoSpaceDE w:val="0"/>
        <w:autoSpaceDN w:val="0"/>
        <w:adjustRightInd w:val="0"/>
        <w:spacing w:line="360" w:lineRule="auto"/>
        <w:jc w:val="both"/>
        <w:rPr>
          <w:b/>
          <w:bCs/>
          <w:lang w:val="en"/>
        </w:rPr>
      </w:pPr>
    </w:p>
    <w:p w14:paraId="2F9B7207" w14:textId="77777777" w:rsidR="003218FF" w:rsidRPr="00B10E7E" w:rsidRDefault="003218FF" w:rsidP="003218FF">
      <w:pPr>
        <w:suppressAutoHyphens/>
        <w:autoSpaceDE w:val="0"/>
        <w:autoSpaceDN w:val="0"/>
        <w:adjustRightInd w:val="0"/>
        <w:spacing w:line="360" w:lineRule="auto"/>
        <w:jc w:val="both"/>
        <w:rPr>
          <w:b/>
          <w:bCs/>
          <w:lang w:val="en"/>
        </w:rPr>
      </w:pPr>
    </w:p>
    <w:p w14:paraId="797253AD" w14:textId="77777777" w:rsidR="003218FF" w:rsidRPr="00B44A3F"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B44A3F">
        <w:rPr>
          <w:b/>
          <w:sz w:val="28"/>
          <w:szCs w:val="28"/>
        </w:rPr>
        <w:t>hầy</w:t>
      </w:r>
      <w:r w:rsidRPr="00CA1C39">
        <w:rPr>
          <w:b/>
          <w:sz w:val="28"/>
          <w:szCs w:val="28"/>
          <w:lang w:val="vi-VN"/>
        </w:rPr>
        <w:t xml:space="preserve"> </w:t>
      </w:r>
      <w:r w:rsidR="00B44A3F">
        <w:rPr>
          <w:b/>
          <w:sz w:val="28"/>
          <w:szCs w:val="28"/>
        </w:rPr>
        <w:t>VŨ ĐÌNH HỒNG</w:t>
      </w:r>
    </w:p>
    <w:p w14:paraId="32010B96" w14:textId="2A5C33BF" w:rsidR="003218FF" w:rsidRPr="00B44A3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B44A3F">
        <w:rPr>
          <w:b/>
          <w:bCs/>
          <w:sz w:val="28"/>
          <w:szCs w:val="28"/>
        </w:rPr>
        <w:t>NGUYỄN DUY HÀN LÂM</w:t>
      </w:r>
      <w:r w:rsidR="00B655BE">
        <w:rPr>
          <w:b/>
          <w:bCs/>
          <w:sz w:val="28"/>
          <w:szCs w:val="28"/>
        </w:rPr>
        <w:t xml:space="preserve"> – MSSV: 51403229</w:t>
      </w:r>
    </w:p>
    <w:p w14:paraId="6D263728" w14:textId="74C52DF5" w:rsidR="00291721" w:rsidRPr="00B655BE" w:rsidRDefault="00B655BE" w:rsidP="003218FF">
      <w:pPr>
        <w:suppressAutoHyphens/>
        <w:autoSpaceDE w:val="0"/>
        <w:autoSpaceDN w:val="0"/>
        <w:adjustRightInd w:val="0"/>
        <w:spacing w:line="360" w:lineRule="auto"/>
        <w:jc w:val="right"/>
        <w:rPr>
          <w:b/>
          <w:sz w:val="28"/>
          <w:szCs w:val="28"/>
        </w:rPr>
      </w:pPr>
      <w:r>
        <w:rPr>
          <w:b/>
          <w:bCs/>
          <w:sz w:val="28"/>
          <w:szCs w:val="28"/>
        </w:rPr>
        <w:t>TRẦN TRUNG THỊNH – MSSV: 51403351</w:t>
      </w:r>
    </w:p>
    <w:p w14:paraId="6E1EE62D"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Pr="00CA1C39">
        <w:rPr>
          <w:b/>
          <w:bCs/>
          <w:sz w:val="28"/>
          <w:szCs w:val="28"/>
          <w:lang w:val="vi-VN"/>
        </w:rPr>
        <w:t xml:space="preserve"> :    </w:t>
      </w:r>
      <w:r w:rsidR="00B44A3F">
        <w:rPr>
          <w:b/>
          <w:bCs/>
          <w:sz w:val="28"/>
          <w:szCs w:val="28"/>
        </w:rPr>
        <w:t>18</w:t>
      </w:r>
    </w:p>
    <w:p w14:paraId="327134E0" w14:textId="77777777" w:rsidR="00B44A3F" w:rsidRDefault="00B44A3F" w:rsidP="003218FF">
      <w:pPr>
        <w:suppressAutoHyphens/>
        <w:autoSpaceDE w:val="0"/>
        <w:autoSpaceDN w:val="0"/>
        <w:adjustRightInd w:val="0"/>
        <w:spacing w:line="360" w:lineRule="auto"/>
        <w:jc w:val="right"/>
        <w:rPr>
          <w:b/>
          <w:bCs/>
          <w:sz w:val="28"/>
          <w:szCs w:val="28"/>
        </w:rPr>
      </w:pPr>
    </w:p>
    <w:p w14:paraId="3C0637D6" w14:textId="77777777" w:rsidR="00B44A3F" w:rsidRPr="00B44A3F" w:rsidRDefault="00B44A3F" w:rsidP="003218FF">
      <w:pPr>
        <w:suppressAutoHyphens/>
        <w:autoSpaceDE w:val="0"/>
        <w:autoSpaceDN w:val="0"/>
        <w:adjustRightInd w:val="0"/>
        <w:spacing w:line="360" w:lineRule="auto"/>
        <w:jc w:val="right"/>
        <w:rPr>
          <w:sz w:val="28"/>
          <w:szCs w:val="28"/>
        </w:rPr>
      </w:pPr>
    </w:p>
    <w:p w14:paraId="5598EB00" w14:textId="77777777" w:rsidR="003218FF" w:rsidRPr="00CA1C39" w:rsidRDefault="003218FF" w:rsidP="003218FF">
      <w:pPr>
        <w:suppressAutoHyphens/>
        <w:autoSpaceDE w:val="0"/>
        <w:autoSpaceDN w:val="0"/>
        <w:adjustRightInd w:val="0"/>
        <w:jc w:val="center"/>
        <w:rPr>
          <w:b/>
          <w:bCs/>
          <w:lang w:val="vi-VN"/>
        </w:rPr>
      </w:pPr>
    </w:p>
    <w:p w14:paraId="667C4C2B" w14:textId="77777777" w:rsidR="003218FF" w:rsidRPr="00CA1C39" w:rsidRDefault="003218FF" w:rsidP="00291721">
      <w:pPr>
        <w:suppressAutoHyphens/>
        <w:autoSpaceDE w:val="0"/>
        <w:autoSpaceDN w:val="0"/>
        <w:adjustRightInd w:val="0"/>
        <w:jc w:val="center"/>
        <w:rPr>
          <w:b/>
          <w:sz w:val="26"/>
          <w:szCs w:val="26"/>
          <w:lang w:val="vi-VN"/>
        </w:rPr>
      </w:pPr>
      <w:r w:rsidRPr="00CA1C39">
        <w:rPr>
          <w:b/>
          <w:bCs/>
          <w:iCs/>
          <w:sz w:val="28"/>
          <w:szCs w:val="28"/>
          <w:lang w:val="vi-VN"/>
        </w:rPr>
        <w:t>THÀNH PHỐ HỒ CHÍ MINH, NĂM 201</w:t>
      </w:r>
      <w:r w:rsidR="00132354">
        <w:rPr>
          <w:b/>
          <w:bCs/>
          <w:iCs/>
          <w:sz w:val="28"/>
          <w:szCs w:val="28"/>
        </w:rPr>
        <w:t>8</w:t>
      </w:r>
      <w:r w:rsidRPr="00CA1C39">
        <w:rPr>
          <w:b/>
          <w:sz w:val="26"/>
          <w:szCs w:val="26"/>
          <w:lang w:val="vi-VN"/>
        </w:rPr>
        <w:br w:type="page"/>
      </w:r>
    </w:p>
    <w:p w14:paraId="49830069"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41B3A079"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320241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2316446E" w14:textId="77777777" w:rsidR="003218FF" w:rsidRPr="00B10E7E" w:rsidRDefault="003218FF" w:rsidP="003218FF">
      <w:pPr>
        <w:suppressAutoHyphens/>
        <w:autoSpaceDE w:val="0"/>
        <w:autoSpaceDN w:val="0"/>
        <w:adjustRightInd w:val="0"/>
        <w:ind w:firstLine="720"/>
        <w:jc w:val="center"/>
        <w:rPr>
          <w:lang w:val="en"/>
        </w:rPr>
      </w:pPr>
    </w:p>
    <w:p w14:paraId="284BE5E9"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64E3C96" wp14:editId="5276F86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2BFED18" w14:textId="77777777" w:rsidR="003218FF" w:rsidRPr="00B10E7E" w:rsidRDefault="003218FF" w:rsidP="003218FF">
      <w:pPr>
        <w:suppressAutoHyphens/>
        <w:autoSpaceDE w:val="0"/>
        <w:autoSpaceDN w:val="0"/>
        <w:adjustRightInd w:val="0"/>
        <w:ind w:firstLine="720"/>
        <w:rPr>
          <w:b/>
          <w:bCs/>
          <w:sz w:val="28"/>
          <w:szCs w:val="28"/>
          <w:lang w:val="en"/>
        </w:rPr>
      </w:pPr>
    </w:p>
    <w:p w14:paraId="17F77635" w14:textId="77777777" w:rsidR="003218FF" w:rsidRPr="00B10E7E" w:rsidRDefault="003218FF" w:rsidP="003218FF">
      <w:pPr>
        <w:suppressAutoHyphens/>
        <w:autoSpaceDE w:val="0"/>
        <w:autoSpaceDN w:val="0"/>
        <w:adjustRightInd w:val="0"/>
        <w:ind w:firstLine="720"/>
        <w:rPr>
          <w:b/>
          <w:bCs/>
          <w:sz w:val="28"/>
          <w:szCs w:val="28"/>
          <w:lang w:val="en"/>
        </w:rPr>
      </w:pPr>
    </w:p>
    <w:p w14:paraId="0B7E837C" w14:textId="77777777"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commentRangeStart w:id="5"/>
      <w:r w:rsidRPr="00B10E7E">
        <w:rPr>
          <w:b/>
          <w:bCs/>
          <w:sz w:val="32"/>
          <w:szCs w:val="32"/>
          <w:lang w:val="en"/>
        </w:rPr>
        <w:t>ĐỒ ÁN TỐT NGHIỆP</w:t>
      </w:r>
      <w:commentRangeEnd w:id="5"/>
      <w:r w:rsidR="00CA1C39">
        <w:rPr>
          <w:rStyle w:val="CommentReference"/>
        </w:rPr>
        <w:commentReference w:id="5"/>
      </w:r>
    </w:p>
    <w:p w14:paraId="0F86E752" w14:textId="77777777" w:rsidR="003218FF" w:rsidRDefault="003218FF" w:rsidP="003218FF">
      <w:pPr>
        <w:suppressAutoHyphens/>
        <w:autoSpaceDE w:val="0"/>
        <w:autoSpaceDN w:val="0"/>
        <w:adjustRightInd w:val="0"/>
        <w:spacing w:line="360" w:lineRule="auto"/>
        <w:rPr>
          <w:b/>
          <w:bCs/>
          <w:lang w:val="en"/>
        </w:rPr>
      </w:pPr>
    </w:p>
    <w:p w14:paraId="4564DBE7" w14:textId="77777777" w:rsidR="00CA1C39" w:rsidRPr="00B10E7E" w:rsidRDefault="00CA1C39" w:rsidP="003218FF">
      <w:pPr>
        <w:suppressAutoHyphens/>
        <w:autoSpaceDE w:val="0"/>
        <w:autoSpaceDN w:val="0"/>
        <w:adjustRightInd w:val="0"/>
        <w:spacing w:line="360" w:lineRule="auto"/>
        <w:rPr>
          <w:b/>
          <w:bCs/>
          <w:lang w:val="en"/>
        </w:rPr>
      </w:pPr>
    </w:p>
    <w:p w14:paraId="4954FFB7" w14:textId="77777777" w:rsidR="003218FF" w:rsidRPr="00B10E7E" w:rsidRDefault="003218FF" w:rsidP="003218FF">
      <w:pPr>
        <w:suppressAutoHyphens/>
        <w:autoSpaceDE w:val="0"/>
        <w:autoSpaceDN w:val="0"/>
        <w:adjustRightInd w:val="0"/>
        <w:spacing w:line="360" w:lineRule="auto"/>
        <w:rPr>
          <w:b/>
          <w:bCs/>
          <w:lang w:val="en"/>
        </w:rPr>
      </w:pPr>
    </w:p>
    <w:p w14:paraId="5CE2DE4E" w14:textId="77777777" w:rsidR="003218FF" w:rsidRPr="00B10E7E" w:rsidRDefault="003218FF" w:rsidP="003218FF">
      <w:pPr>
        <w:suppressAutoHyphens/>
        <w:autoSpaceDE w:val="0"/>
        <w:autoSpaceDN w:val="0"/>
        <w:adjustRightInd w:val="0"/>
        <w:spacing w:line="360" w:lineRule="auto"/>
        <w:jc w:val="center"/>
        <w:rPr>
          <w:b/>
          <w:bCs/>
          <w:sz w:val="48"/>
          <w:szCs w:val="48"/>
          <w:lang w:val="en"/>
        </w:rPr>
      </w:pPr>
      <w:commentRangeStart w:id="6"/>
      <w:r w:rsidRPr="00B10E7E">
        <w:rPr>
          <w:b/>
          <w:bCs/>
          <w:sz w:val="48"/>
          <w:szCs w:val="48"/>
          <w:lang w:val="en"/>
        </w:rPr>
        <w:t xml:space="preserve">TÊN ĐỀ TÀI KHÓA LUẬN/ĐỒ ÁN </w:t>
      </w:r>
    </w:p>
    <w:p w14:paraId="0677337A" w14:textId="77777777" w:rsidR="003218FF" w:rsidRPr="00B10E7E" w:rsidRDefault="003218FF" w:rsidP="003218FF">
      <w:pPr>
        <w:suppressAutoHyphens/>
        <w:autoSpaceDE w:val="0"/>
        <w:autoSpaceDN w:val="0"/>
        <w:adjustRightInd w:val="0"/>
        <w:spacing w:line="360" w:lineRule="auto"/>
        <w:jc w:val="center"/>
        <w:rPr>
          <w:b/>
          <w:bCs/>
          <w:sz w:val="48"/>
          <w:szCs w:val="48"/>
          <w:lang w:val="en"/>
        </w:rPr>
      </w:pPr>
      <w:r w:rsidRPr="00B10E7E">
        <w:rPr>
          <w:b/>
          <w:bCs/>
          <w:sz w:val="48"/>
          <w:szCs w:val="48"/>
          <w:lang w:val="en"/>
        </w:rPr>
        <w:t>TỐT NGHIỆP</w:t>
      </w:r>
      <w:commentRangeEnd w:id="6"/>
      <w:r>
        <w:rPr>
          <w:rStyle w:val="CommentReference"/>
        </w:rPr>
        <w:commentReference w:id="6"/>
      </w:r>
    </w:p>
    <w:p w14:paraId="25FE7A55" w14:textId="77777777" w:rsidR="003218FF" w:rsidRPr="00B10E7E" w:rsidRDefault="003C69F2"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53C9C2AC" w14:textId="3F63F77D" w:rsidR="003218FF" w:rsidRDefault="003218FF" w:rsidP="003218FF">
      <w:pPr>
        <w:suppressAutoHyphens/>
        <w:autoSpaceDE w:val="0"/>
        <w:autoSpaceDN w:val="0"/>
        <w:adjustRightInd w:val="0"/>
        <w:jc w:val="both"/>
        <w:rPr>
          <w:b/>
          <w:bCs/>
          <w:lang w:val="en"/>
        </w:rPr>
      </w:pPr>
    </w:p>
    <w:p w14:paraId="7E3E1A9F" w14:textId="77777777" w:rsidR="003218FF" w:rsidRPr="00B10E7E" w:rsidRDefault="003218FF" w:rsidP="003218FF">
      <w:pPr>
        <w:suppressAutoHyphens/>
        <w:autoSpaceDE w:val="0"/>
        <w:autoSpaceDN w:val="0"/>
        <w:adjustRightInd w:val="0"/>
        <w:jc w:val="both"/>
        <w:rPr>
          <w:b/>
          <w:bCs/>
          <w:lang w:val="en"/>
        </w:rPr>
      </w:pPr>
    </w:p>
    <w:p w14:paraId="2F90334F" w14:textId="77777777" w:rsidR="003218FF" w:rsidRPr="00B10E7E" w:rsidRDefault="003218FF" w:rsidP="003218FF">
      <w:pPr>
        <w:suppressAutoHyphens/>
        <w:autoSpaceDE w:val="0"/>
        <w:autoSpaceDN w:val="0"/>
        <w:adjustRightInd w:val="0"/>
        <w:jc w:val="both"/>
        <w:rPr>
          <w:b/>
          <w:bCs/>
          <w:lang w:val="en"/>
        </w:rPr>
      </w:pPr>
    </w:p>
    <w:p w14:paraId="257EF63A" w14:textId="77777777" w:rsidR="00B655BE" w:rsidRPr="00B44A3F" w:rsidRDefault="00B655BE" w:rsidP="00B655BE">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hầy</w:t>
      </w:r>
      <w:r w:rsidRPr="00CA1C39">
        <w:rPr>
          <w:b/>
          <w:sz w:val="28"/>
          <w:szCs w:val="28"/>
          <w:lang w:val="vi-VN"/>
        </w:rPr>
        <w:t xml:space="preserve"> </w:t>
      </w:r>
      <w:r>
        <w:rPr>
          <w:b/>
          <w:sz w:val="28"/>
          <w:szCs w:val="28"/>
        </w:rPr>
        <w:t>VŨ ĐÌNH HỒNG</w:t>
      </w:r>
    </w:p>
    <w:p w14:paraId="12B8CA57" w14:textId="77777777" w:rsidR="00B655BE" w:rsidRPr="00B44A3F" w:rsidRDefault="00B655BE" w:rsidP="00B655B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DUY HÀN LÂM – MSSV: 51403229</w:t>
      </w:r>
    </w:p>
    <w:p w14:paraId="56373915" w14:textId="77777777" w:rsidR="00B655BE" w:rsidRPr="00B655BE" w:rsidRDefault="00B655BE" w:rsidP="00B655BE">
      <w:pPr>
        <w:suppressAutoHyphens/>
        <w:autoSpaceDE w:val="0"/>
        <w:autoSpaceDN w:val="0"/>
        <w:adjustRightInd w:val="0"/>
        <w:spacing w:line="360" w:lineRule="auto"/>
        <w:jc w:val="right"/>
        <w:rPr>
          <w:b/>
          <w:sz w:val="28"/>
          <w:szCs w:val="28"/>
        </w:rPr>
      </w:pPr>
      <w:r>
        <w:rPr>
          <w:b/>
          <w:bCs/>
          <w:sz w:val="28"/>
          <w:szCs w:val="28"/>
        </w:rPr>
        <w:t>TRẦN TRUNG THỊNH – MSSV: 51403351</w:t>
      </w:r>
    </w:p>
    <w:p w14:paraId="1F95AD6D" w14:textId="77777777" w:rsidR="00B655BE" w:rsidRDefault="00B655BE" w:rsidP="00B655BE">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18</w:t>
      </w:r>
    </w:p>
    <w:p w14:paraId="3FFD9994" w14:textId="77777777" w:rsidR="003218FF" w:rsidRPr="00CA1C39" w:rsidRDefault="003218FF" w:rsidP="003218FF">
      <w:pPr>
        <w:suppressAutoHyphens/>
        <w:autoSpaceDE w:val="0"/>
        <w:autoSpaceDN w:val="0"/>
        <w:adjustRightInd w:val="0"/>
        <w:rPr>
          <w:b/>
          <w:bCs/>
          <w:sz w:val="28"/>
          <w:szCs w:val="28"/>
          <w:lang w:val="vi-VN"/>
        </w:rPr>
      </w:pPr>
    </w:p>
    <w:p w14:paraId="7EF9969B" w14:textId="77777777" w:rsidR="003218FF" w:rsidRPr="00CA1C39" w:rsidRDefault="003218FF" w:rsidP="003218FF">
      <w:pPr>
        <w:suppressAutoHyphens/>
        <w:autoSpaceDE w:val="0"/>
        <w:autoSpaceDN w:val="0"/>
        <w:adjustRightInd w:val="0"/>
        <w:jc w:val="center"/>
        <w:rPr>
          <w:b/>
          <w:bCs/>
          <w:lang w:val="vi-VN"/>
        </w:rPr>
      </w:pPr>
    </w:p>
    <w:p w14:paraId="4813C254" w14:textId="77777777" w:rsidR="003218FF" w:rsidRPr="00CA1C39" w:rsidRDefault="003218FF" w:rsidP="003218FF">
      <w:pPr>
        <w:suppressAutoHyphens/>
        <w:autoSpaceDE w:val="0"/>
        <w:autoSpaceDN w:val="0"/>
        <w:adjustRightInd w:val="0"/>
        <w:jc w:val="center"/>
        <w:rPr>
          <w:b/>
          <w:bCs/>
          <w:lang w:val="vi-VN"/>
        </w:rPr>
      </w:pPr>
    </w:p>
    <w:p w14:paraId="3912DA78" w14:textId="77777777" w:rsidR="003218FF" w:rsidRDefault="003218FF" w:rsidP="003218FF">
      <w:pPr>
        <w:suppressAutoHyphens/>
        <w:autoSpaceDE w:val="0"/>
        <w:autoSpaceDN w:val="0"/>
        <w:adjustRightInd w:val="0"/>
        <w:jc w:val="center"/>
        <w:rPr>
          <w:b/>
          <w:bCs/>
          <w:lang w:val="vi-VN"/>
        </w:rPr>
      </w:pPr>
    </w:p>
    <w:p w14:paraId="23541226" w14:textId="77777777" w:rsidR="00B44A3F" w:rsidRPr="00CA1C39" w:rsidRDefault="00B44A3F" w:rsidP="003218FF">
      <w:pPr>
        <w:suppressAutoHyphens/>
        <w:autoSpaceDE w:val="0"/>
        <w:autoSpaceDN w:val="0"/>
        <w:adjustRightInd w:val="0"/>
        <w:jc w:val="center"/>
        <w:rPr>
          <w:b/>
          <w:bCs/>
          <w:lang w:val="vi-VN"/>
        </w:rPr>
      </w:pPr>
    </w:p>
    <w:p w14:paraId="6B490C80" w14:textId="77777777" w:rsidR="003C69F2" w:rsidRPr="00132354" w:rsidRDefault="003218FF" w:rsidP="003C69F2">
      <w:pPr>
        <w:suppressAutoHyphens/>
        <w:autoSpaceDE w:val="0"/>
        <w:autoSpaceDN w:val="0"/>
        <w:adjustRightInd w:val="0"/>
        <w:jc w:val="center"/>
        <w:rPr>
          <w:b/>
          <w:bCs/>
          <w:iCs/>
          <w:sz w:val="28"/>
          <w:szCs w:val="28"/>
        </w:rPr>
        <w:sectPr w:rsidR="003C69F2" w:rsidRPr="00132354" w:rsidSect="005D5C20">
          <w:headerReference w:type="default" r:id="rId11"/>
          <w:pgSz w:w="12240" w:h="15840"/>
          <w:pgMar w:top="1985" w:right="1134" w:bottom="1701" w:left="1985" w:header="720" w:footer="720" w:gutter="0"/>
          <w:cols w:space="720"/>
          <w:docGrid w:linePitch="360"/>
        </w:sectPr>
      </w:pPr>
      <w:r w:rsidRPr="003C69F2">
        <w:rPr>
          <w:b/>
          <w:bCs/>
          <w:iCs/>
          <w:sz w:val="28"/>
          <w:szCs w:val="28"/>
          <w:lang w:val="vi-VN"/>
        </w:rPr>
        <w:t>THÀNH PHỐ HỒ CHÍ MINH,  NĂM 201</w:t>
      </w:r>
      <w:r w:rsidR="00132354">
        <w:rPr>
          <w:b/>
          <w:bCs/>
          <w:iCs/>
          <w:sz w:val="28"/>
          <w:szCs w:val="28"/>
        </w:rPr>
        <w:t>8</w:t>
      </w:r>
    </w:p>
    <w:p w14:paraId="6C717C63" w14:textId="77777777" w:rsidR="00BB2B2A" w:rsidRPr="003C69F2" w:rsidRDefault="00BB2B2A" w:rsidP="003C69F2">
      <w:pPr>
        <w:pStyle w:val="Chng"/>
        <w:jc w:val="center"/>
        <w:rPr>
          <w:lang w:val="vi-VN"/>
        </w:rPr>
      </w:pPr>
      <w:bookmarkStart w:id="7" w:name="_Toc387692855"/>
      <w:r w:rsidRPr="003C69F2">
        <w:rPr>
          <w:lang w:val="vi-VN"/>
        </w:rPr>
        <w:lastRenderedPageBreak/>
        <w:t>LỜI CẢM ƠN</w:t>
      </w:r>
      <w:bookmarkEnd w:id="7"/>
    </w:p>
    <w:p w14:paraId="58BDE5C3" w14:textId="77777777" w:rsidR="003C69F2" w:rsidRPr="00115628" w:rsidRDefault="00132354" w:rsidP="0064189C">
      <w:pPr>
        <w:pStyle w:val="Nidungvnbn"/>
        <w:rPr>
          <w:lang w:val="vi-VN"/>
        </w:rPr>
      </w:pPr>
      <w:r>
        <w:t>Nhóm chúng em xin chân thành cảm ơn thầy Vũ Đình Hồng vì đã tận tình hướng dẫn chúng em hoàn thành đồ án này</w:t>
      </w:r>
      <w:r w:rsidR="00BB2B2A" w:rsidRPr="003C69F2">
        <w:rPr>
          <w:lang w:val="vi-VN"/>
        </w:rPr>
        <w:t>.</w:t>
      </w:r>
    </w:p>
    <w:p w14:paraId="0824572A" w14:textId="77777777" w:rsidR="003C69F2" w:rsidRDefault="003C69F2" w:rsidP="0064189C">
      <w:pPr>
        <w:pStyle w:val="Nidungvnbn"/>
        <w:rPr>
          <w:b/>
          <w:bCs/>
          <w:sz w:val="32"/>
          <w:szCs w:val="32"/>
          <w:lang w:val="vi-VN"/>
        </w:rPr>
        <w:sectPr w:rsidR="003C69F2" w:rsidSect="003C69F2">
          <w:headerReference w:type="default" r:id="rId12"/>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75309A41" w14:textId="77777777" w:rsidR="003218FF" w:rsidRPr="003C69F2" w:rsidRDefault="003218FF" w:rsidP="003218FF">
      <w:pPr>
        <w:autoSpaceDE w:val="0"/>
        <w:autoSpaceDN w:val="0"/>
        <w:adjustRightInd w:val="0"/>
        <w:spacing w:line="360" w:lineRule="auto"/>
        <w:jc w:val="center"/>
        <w:rPr>
          <w:b/>
          <w:bCs/>
          <w:sz w:val="32"/>
          <w:szCs w:val="32"/>
          <w:lang w:val="vi-VN"/>
        </w:rPr>
      </w:pPr>
      <w:commentRangeStart w:id="8"/>
      <w:r w:rsidRPr="003C69F2">
        <w:rPr>
          <w:b/>
          <w:bCs/>
          <w:sz w:val="32"/>
          <w:szCs w:val="32"/>
          <w:lang w:val="vi-VN"/>
        </w:rPr>
        <w:lastRenderedPageBreak/>
        <w:t>CÔNG TRÌNH ĐƯỢC HOÀN THÀNH</w:t>
      </w:r>
    </w:p>
    <w:p w14:paraId="649AB210"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commentRangeEnd w:id="8"/>
      <w:r w:rsidR="00291721">
        <w:rPr>
          <w:rStyle w:val="CommentReference"/>
        </w:rPr>
        <w:commentReference w:id="8"/>
      </w:r>
    </w:p>
    <w:p w14:paraId="1DADF2CC"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35482D90"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132354">
        <w:rPr>
          <w:sz w:val="26"/>
          <w:szCs w:val="26"/>
        </w:rPr>
        <w:t>Thầy Vũ Đình Hồng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D08C2A8"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44207C99"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D58E40E"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w:t>
      </w:r>
      <w:r w:rsidR="00132354">
        <w:rPr>
          <w:i/>
          <w:sz w:val="26"/>
          <w:szCs w:val="26"/>
        </w:rPr>
        <w:t>15</w:t>
      </w:r>
      <w:r w:rsidRPr="003C69F2">
        <w:rPr>
          <w:i/>
          <w:sz w:val="26"/>
          <w:szCs w:val="26"/>
          <w:lang w:val="vi-VN"/>
        </w:rPr>
        <w:t xml:space="preserve">  tháng </w:t>
      </w:r>
      <w:r w:rsidR="00132354">
        <w:rPr>
          <w:i/>
          <w:sz w:val="26"/>
          <w:szCs w:val="26"/>
        </w:rPr>
        <w:t>11</w:t>
      </w:r>
      <w:r w:rsidR="00132354">
        <w:rPr>
          <w:i/>
          <w:sz w:val="26"/>
          <w:szCs w:val="26"/>
          <w:lang w:val="vi-VN"/>
        </w:rPr>
        <w:t xml:space="preserve">  năm </w:t>
      </w:r>
      <w:r w:rsidR="00132354">
        <w:rPr>
          <w:i/>
          <w:sz w:val="26"/>
          <w:szCs w:val="26"/>
        </w:rPr>
        <w:t>2017</w:t>
      </w:r>
      <w:r w:rsidRPr="003C69F2">
        <w:rPr>
          <w:i/>
          <w:sz w:val="26"/>
          <w:szCs w:val="26"/>
          <w:lang w:val="vi-VN"/>
        </w:rPr>
        <w:t xml:space="preserve">    </w:t>
      </w:r>
    </w:p>
    <w:p w14:paraId="4631CB32"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7F4D1C65" w14:textId="77777777" w:rsidR="005F05B3"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4C4749B9" w14:textId="77777777" w:rsidR="00BB2B2A" w:rsidRDefault="00BB2B2A" w:rsidP="00BB2B2A">
      <w:pPr>
        <w:tabs>
          <w:tab w:val="center" w:pos="6379"/>
        </w:tabs>
        <w:spacing w:after="200" w:line="276" w:lineRule="auto"/>
        <w:rPr>
          <w:i/>
          <w:sz w:val="26"/>
          <w:szCs w:val="26"/>
          <w:lang w:val="vi-VN"/>
        </w:rPr>
      </w:pPr>
    </w:p>
    <w:p w14:paraId="65E421EF" w14:textId="77777777" w:rsidR="00132354" w:rsidRDefault="00132354" w:rsidP="00BB2B2A">
      <w:pPr>
        <w:tabs>
          <w:tab w:val="center" w:pos="6379"/>
        </w:tabs>
        <w:spacing w:after="200" w:line="276" w:lineRule="auto"/>
        <w:rPr>
          <w:i/>
          <w:sz w:val="26"/>
          <w:szCs w:val="26"/>
          <w:lang w:val="vi-VN"/>
        </w:rPr>
      </w:pPr>
    </w:p>
    <w:p w14:paraId="7BF6C4F5" w14:textId="77777777" w:rsidR="00132354" w:rsidRPr="003C69F2" w:rsidRDefault="00132354" w:rsidP="00BB2B2A">
      <w:pPr>
        <w:tabs>
          <w:tab w:val="center" w:pos="6379"/>
        </w:tabs>
        <w:spacing w:after="200" w:line="276" w:lineRule="auto"/>
        <w:rPr>
          <w:i/>
          <w:sz w:val="26"/>
          <w:szCs w:val="26"/>
          <w:lang w:val="vi-VN"/>
        </w:rPr>
      </w:pPr>
    </w:p>
    <w:p w14:paraId="44EEE3DD" w14:textId="77777777" w:rsidR="00BB2B2A" w:rsidRPr="00132354" w:rsidRDefault="00BB2B2A" w:rsidP="00BB2B2A">
      <w:pPr>
        <w:tabs>
          <w:tab w:val="center" w:pos="6379"/>
        </w:tabs>
        <w:spacing w:after="200" w:line="276" w:lineRule="auto"/>
        <w:rPr>
          <w:i/>
          <w:sz w:val="26"/>
          <w:szCs w:val="26"/>
        </w:rPr>
      </w:pPr>
      <w:r w:rsidRPr="003C69F2">
        <w:rPr>
          <w:i/>
          <w:sz w:val="26"/>
          <w:szCs w:val="26"/>
          <w:lang w:val="vi-VN"/>
        </w:rPr>
        <w:tab/>
      </w:r>
      <w:r w:rsidR="00132354">
        <w:rPr>
          <w:i/>
          <w:sz w:val="26"/>
          <w:szCs w:val="26"/>
        </w:rPr>
        <w:t>Nguyễn Duy Hàn Lâm</w:t>
      </w:r>
    </w:p>
    <w:p w14:paraId="1BA86EAD" w14:textId="77777777" w:rsidR="00BB2B2A" w:rsidRPr="003C69F2" w:rsidRDefault="00BB2B2A" w:rsidP="00BB2B2A">
      <w:pPr>
        <w:tabs>
          <w:tab w:val="center" w:pos="6379"/>
        </w:tabs>
        <w:spacing w:after="200" w:line="276" w:lineRule="auto"/>
        <w:rPr>
          <w:i/>
          <w:sz w:val="26"/>
          <w:szCs w:val="26"/>
          <w:lang w:val="vi-VN"/>
        </w:rPr>
      </w:pPr>
    </w:p>
    <w:p w14:paraId="27AAB113" w14:textId="77777777" w:rsidR="00BB2B2A" w:rsidRPr="003C69F2" w:rsidRDefault="00BB2B2A" w:rsidP="00BB2B2A">
      <w:pPr>
        <w:tabs>
          <w:tab w:val="center" w:pos="6379"/>
        </w:tabs>
        <w:spacing w:after="200" w:line="276" w:lineRule="auto"/>
        <w:rPr>
          <w:i/>
          <w:sz w:val="26"/>
          <w:szCs w:val="26"/>
          <w:lang w:val="vi-VN"/>
        </w:rPr>
      </w:pPr>
    </w:p>
    <w:p w14:paraId="5A57F1A7" w14:textId="77777777" w:rsidR="00BB2B2A" w:rsidRPr="003C69F2" w:rsidRDefault="00BB2B2A" w:rsidP="00BB2B2A">
      <w:pPr>
        <w:tabs>
          <w:tab w:val="center" w:pos="6379"/>
        </w:tabs>
        <w:spacing w:after="200" w:line="276" w:lineRule="auto"/>
        <w:rPr>
          <w:i/>
          <w:sz w:val="26"/>
          <w:szCs w:val="26"/>
          <w:lang w:val="vi-VN"/>
        </w:rPr>
      </w:pPr>
    </w:p>
    <w:p w14:paraId="7ADE8601" w14:textId="6E34B18F" w:rsidR="00BB2B2A" w:rsidRPr="0097227D" w:rsidRDefault="00BB2B2A" w:rsidP="00BB2B2A">
      <w:pPr>
        <w:tabs>
          <w:tab w:val="center" w:pos="6379"/>
        </w:tabs>
        <w:spacing w:after="200" w:line="276" w:lineRule="auto"/>
        <w:rPr>
          <w:i/>
          <w:sz w:val="26"/>
          <w:szCs w:val="26"/>
        </w:rPr>
      </w:pPr>
      <w:r w:rsidRPr="003C69F2">
        <w:rPr>
          <w:i/>
          <w:sz w:val="26"/>
          <w:szCs w:val="26"/>
          <w:lang w:val="vi-VN"/>
        </w:rPr>
        <w:tab/>
        <w:t xml:space="preserve">Trần </w:t>
      </w:r>
      <w:r w:rsidR="0097227D">
        <w:rPr>
          <w:i/>
          <w:sz w:val="26"/>
          <w:szCs w:val="26"/>
        </w:rPr>
        <w:t>Trung Thịnh</w:t>
      </w:r>
    </w:p>
    <w:p w14:paraId="45C7DB9C" w14:textId="77777777" w:rsidR="00BB2B2A" w:rsidRPr="00115628" w:rsidRDefault="00BB2B2A">
      <w:pPr>
        <w:spacing w:after="200" w:line="276" w:lineRule="auto"/>
        <w:rPr>
          <w:i/>
          <w:sz w:val="26"/>
          <w:szCs w:val="26"/>
          <w:lang w:val="vi-VN"/>
        </w:rPr>
      </w:pPr>
    </w:p>
    <w:p w14:paraId="1F40C445"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12B64151" w14:textId="77777777" w:rsidR="00BB2B2A" w:rsidRPr="003C69F2" w:rsidRDefault="00BB2B2A" w:rsidP="003C69F2">
      <w:pPr>
        <w:pStyle w:val="Chng"/>
        <w:jc w:val="center"/>
        <w:rPr>
          <w:lang w:val="vi-VN"/>
        </w:rPr>
      </w:pPr>
      <w:bookmarkStart w:id="9" w:name="_Toc387692856"/>
      <w:r w:rsidRPr="003C69F2">
        <w:rPr>
          <w:lang w:val="vi-VN"/>
        </w:rPr>
        <w:lastRenderedPageBreak/>
        <w:t>TÓM TẮT</w:t>
      </w:r>
      <w:bookmarkEnd w:id="9"/>
    </w:p>
    <w:p w14:paraId="74F48761" w14:textId="77777777" w:rsidR="00291721" w:rsidRPr="003C69F2" w:rsidRDefault="00291721" w:rsidP="00291721">
      <w:pPr>
        <w:pStyle w:val="Nidungvnbn"/>
        <w:rPr>
          <w:lang w:val="vi-VN"/>
        </w:rPr>
      </w:pPr>
    </w:p>
    <w:p w14:paraId="63FA94F7" w14:textId="77777777" w:rsidR="003C69F2" w:rsidRPr="00132354" w:rsidRDefault="00132354" w:rsidP="00132354">
      <w:pPr>
        <w:pStyle w:val="Nidungvnbn"/>
        <w:sectPr w:rsidR="003C69F2" w:rsidRPr="00132354" w:rsidSect="003C69F2">
          <w:pgSz w:w="12240" w:h="15840"/>
          <w:pgMar w:top="1985" w:right="1134" w:bottom="1701" w:left="1985" w:header="720" w:footer="720" w:gutter="0"/>
          <w:pgNumType w:fmt="lowerRoman"/>
          <w:cols w:space="720"/>
          <w:docGrid w:linePitch="360"/>
        </w:sectPr>
      </w:pPr>
      <w:r w:rsidRPr="00132354">
        <w:t>VR (Virtual Reality) hay còn gọi là thực tế ảo là một công nghệ máy tính (điện tử) có thể mang lại cho con người một cảm giác gần như thực khi cảm nhận, cảm giác về các bức ảnh, khung cảnh được giả lập, hay được chụp lại</w:t>
      </w:r>
      <w:r w:rsidR="007E6AB9" w:rsidRPr="00132354">
        <w:t>.</w:t>
      </w:r>
      <w:r w:rsidR="00EF3CF6">
        <w:t xml:space="preserve"> </w:t>
      </w:r>
      <w:r w:rsidRPr="00132354">
        <w:t xml:space="preserve">Đồ án này xin trình bày về </w:t>
      </w:r>
      <w:r w:rsidR="00EF3CF6">
        <w:t>công nghệ</w:t>
      </w:r>
      <w:r w:rsidRPr="00132354">
        <w:t xml:space="preserve"> V</w:t>
      </w:r>
      <w:r w:rsidR="00EF3CF6">
        <w:t>R là gì, các thiết bị liên quan cũng như các nền tảng VR hiện nay</w:t>
      </w:r>
      <w:r w:rsidRPr="00132354">
        <w:t xml:space="preserve"> và đồng thời xây dựng ứng dụng</w:t>
      </w:r>
      <w:r w:rsidR="00EF3CF6">
        <w:t xml:space="preserve"> (ứng dụng trò chơi điện tử)</w:t>
      </w:r>
      <w:r w:rsidRPr="00132354">
        <w:t xml:space="preserve"> trên nền t</w:t>
      </w:r>
      <w:r w:rsidR="00EF3CF6">
        <w:t>ảng</w:t>
      </w:r>
      <w:r w:rsidRPr="00132354">
        <w:t xml:space="preserve"> công nghệ VR này.</w:t>
      </w:r>
    </w:p>
    <w:p w14:paraId="1F31A3F8" w14:textId="77777777" w:rsidR="007E6AB9" w:rsidRPr="007E6AB9" w:rsidRDefault="007E6AB9" w:rsidP="003C69F2">
      <w:pPr>
        <w:pStyle w:val="Chng"/>
        <w:jc w:val="center"/>
      </w:pPr>
      <w:bookmarkStart w:id="10" w:name="_Toc387692857"/>
      <w:commentRangeStart w:id="11"/>
      <w:r>
        <w:lastRenderedPageBreak/>
        <w:t>MỤC LỤC</w:t>
      </w:r>
      <w:commentRangeEnd w:id="11"/>
      <w:r w:rsidR="00C75086">
        <w:rPr>
          <w:rStyle w:val="CommentReference"/>
        </w:rPr>
        <w:commentReference w:id="11"/>
      </w:r>
      <w:bookmarkEnd w:id="10"/>
    </w:p>
    <w:commentRangeStart w:id="12"/>
    <w:p w14:paraId="4E6C2B92" w14:textId="77777777" w:rsidR="003C69F2"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855" w:history="1">
        <w:r w:rsidR="003C69F2" w:rsidRPr="00785641">
          <w:rPr>
            <w:rStyle w:val="Hyperlink"/>
            <w:noProof/>
            <w:lang w:val="vi-VN"/>
          </w:rPr>
          <w:t>LỜI CẢM ƠN</w:t>
        </w:r>
        <w:r w:rsidR="003C69F2">
          <w:rPr>
            <w:noProof/>
            <w:webHidden/>
          </w:rPr>
          <w:tab/>
        </w:r>
        <w:r w:rsidR="003C69F2">
          <w:rPr>
            <w:noProof/>
            <w:webHidden/>
          </w:rPr>
          <w:fldChar w:fldCharType="begin"/>
        </w:r>
        <w:r w:rsidR="003C69F2">
          <w:rPr>
            <w:noProof/>
            <w:webHidden/>
          </w:rPr>
          <w:instrText xml:space="preserve"> PAGEREF _Toc387692855 \h </w:instrText>
        </w:r>
        <w:r w:rsidR="003C69F2">
          <w:rPr>
            <w:noProof/>
            <w:webHidden/>
          </w:rPr>
        </w:r>
        <w:r w:rsidR="003C69F2">
          <w:rPr>
            <w:noProof/>
            <w:webHidden/>
          </w:rPr>
          <w:fldChar w:fldCharType="separate"/>
        </w:r>
        <w:r w:rsidR="00B44A3F">
          <w:rPr>
            <w:noProof/>
            <w:webHidden/>
          </w:rPr>
          <w:t>i</w:t>
        </w:r>
        <w:r w:rsidR="003C69F2">
          <w:rPr>
            <w:noProof/>
            <w:webHidden/>
          </w:rPr>
          <w:fldChar w:fldCharType="end"/>
        </w:r>
      </w:hyperlink>
    </w:p>
    <w:p w14:paraId="26D06F02" w14:textId="77777777" w:rsidR="003C69F2" w:rsidRDefault="005D31C3">
      <w:pPr>
        <w:pStyle w:val="TOC1"/>
        <w:tabs>
          <w:tab w:val="right" w:leader="dot" w:pos="9111"/>
        </w:tabs>
        <w:rPr>
          <w:rFonts w:asciiTheme="minorHAnsi" w:eastAsiaTheme="minorEastAsia" w:hAnsiTheme="minorHAnsi" w:cstheme="minorBidi"/>
          <w:noProof/>
          <w:sz w:val="22"/>
          <w:szCs w:val="22"/>
        </w:rPr>
      </w:pPr>
      <w:hyperlink w:anchor="_Toc387692856" w:history="1">
        <w:r w:rsidR="003C69F2" w:rsidRPr="00785641">
          <w:rPr>
            <w:rStyle w:val="Hyperlink"/>
            <w:noProof/>
            <w:lang w:val="vi-VN"/>
          </w:rPr>
          <w:t>TÓM TẮT</w:t>
        </w:r>
        <w:r w:rsidR="003C69F2">
          <w:rPr>
            <w:noProof/>
            <w:webHidden/>
          </w:rPr>
          <w:tab/>
        </w:r>
        <w:r w:rsidR="003C69F2">
          <w:rPr>
            <w:noProof/>
            <w:webHidden/>
          </w:rPr>
          <w:fldChar w:fldCharType="begin"/>
        </w:r>
        <w:r w:rsidR="003C69F2">
          <w:rPr>
            <w:noProof/>
            <w:webHidden/>
          </w:rPr>
          <w:instrText xml:space="preserve"> PAGEREF _Toc387692856 \h </w:instrText>
        </w:r>
        <w:r w:rsidR="003C69F2">
          <w:rPr>
            <w:noProof/>
            <w:webHidden/>
          </w:rPr>
        </w:r>
        <w:r w:rsidR="003C69F2">
          <w:rPr>
            <w:noProof/>
            <w:webHidden/>
          </w:rPr>
          <w:fldChar w:fldCharType="separate"/>
        </w:r>
        <w:r w:rsidR="00B44A3F">
          <w:rPr>
            <w:noProof/>
            <w:webHidden/>
          </w:rPr>
          <w:t>i</w:t>
        </w:r>
        <w:r w:rsidR="003C69F2">
          <w:rPr>
            <w:noProof/>
            <w:webHidden/>
          </w:rPr>
          <w:fldChar w:fldCharType="end"/>
        </w:r>
      </w:hyperlink>
    </w:p>
    <w:p w14:paraId="253F79F1" w14:textId="77777777" w:rsidR="003C69F2" w:rsidRDefault="005D31C3">
      <w:pPr>
        <w:pStyle w:val="TOC1"/>
        <w:tabs>
          <w:tab w:val="right" w:leader="dot" w:pos="9111"/>
        </w:tabs>
        <w:rPr>
          <w:rFonts w:asciiTheme="minorHAnsi" w:eastAsiaTheme="minorEastAsia" w:hAnsiTheme="minorHAnsi" w:cstheme="minorBidi"/>
          <w:noProof/>
          <w:sz w:val="22"/>
          <w:szCs w:val="22"/>
        </w:rPr>
      </w:pPr>
      <w:hyperlink w:anchor="_Toc387692857" w:history="1">
        <w:r w:rsidR="003C69F2" w:rsidRPr="00785641">
          <w:rPr>
            <w:rStyle w:val="Hyperlink"/>
            <w:noProof/>
          </w:rPr>
          <w:t>MỤC LỤC</w:t>
        </w:r>
        <w:r w:rsidR="003C69F2">
          <w:rPr>
            <w:noProof/>
            <w:webHidden/>
          </w:rPr>
          <w:tab/>
        </w:r>
        <w:r w:rsidR="003C69F2">
          <w:rPr>
            <w:noProof/>
            <w:webHidden/>
          </w:rPr>
          <w:fldChar w:fldCharType="begin"/>
        </w:r>
        <w:r w:rsidR="003C69F2">
          <w:rPr>
            <w:noProof/>
            <w:webHidden/>
          </w:rPr>
          <w:instrText xml:space="preserve"> PAGEREF _Toc387692857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0F35E0B4" w14:textId="77777777" w:rsidR="003C69F2" w:rsidRDefault="005D31C3">
      <w:pPr>
        <w:pStyle w:val="TOC1"/>
        <w:tabs>
          <w:tab w:val="right" w:leader="dot" w:pos="9111"/>
        </w:tabs>
        <w:rPr>
          <w:rFonts w:asciiTheme="minorHAnsi" w:eastAsiaTheme="minorEastAsia" w:hAnsiTheme="minorHAnsi" w:cstheme="minorBidi"/>
          <w:noProof/>
          <w:sz w:val="22"/>
          <w:szCs w:val="22"/>
        </w:rPr>
      </w:pPr>
      <w:hyperlink w:anchor="_Toc387692858" w:history="1">
        <w:r w:rsidR="003C69F2" w:rsidRPr="00785641">
          <w:rPr>
            <w:rStyle w:val="Hyperlink"/>
            <w:noProof/>
          </w:rPr>
          <w:t>DANH MỤC KÍ HIỆU VÀ CHỮ VIẾT TẮT</w:t>
        </w:r>
        <w:r w:rsidR="003C69F2">
          <w:rPr>
            <w:noProof/>
            <w:webHidden/>
          </w:rPr>
          <w:tab/>
        </w:r>
        <w:r w:rsidR="003C69F2">
          <w:rPr>
            <w:noProof/>
            <w:webHidden/>
          </w:rPr>
          <w:fldChar w:fldCharType="begin"/>
        </w:r>
        <w:r w:rsidR="003C69F2">
          <w:rPr>
            <w:noProof/>
            <w:webHidden/>
          </w:rPr>
          <w:instrText xml:space="preserve"> PAGEREF _Toc387692858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20FA1E2D" w14:textId="77777777" w:rsidR="003C69F2" w:rsidRDefault="005D31C3">
      <w:pPr>
        <w:pStyle w:val="TOC1"/>
        <w:tabs>
          <w:tab w:val="right" w:leader="dot" w:pos="9111"/>
        </w:tabs>
        <w:rPr>
          <w:rFonts w:asciiTheme="minorHAnsi" w:eastAsiaTheme="minorEastAsia" w:hAnsiTheme="minorHAnsi" w:cstheme="minorBidi"/>
          <w:noProof/>
          <w:sz w:val="22"/>
          <w:szCs w:val="22"/>
        </w:rPr>
      </w:pPr>
      <w:hyperlink w:anchor="_Toc387692859" w:history="1">
        <w:r w:rsidR="003C69F2" w:rsidRPr="00785641">
          <w:rPr>
            <w:rStyle w:val="Hyperlink"/>
            <w:noProof/>
          </w:rPr>
          <w:t>DANH MỤC CÁC BẢNG BIỂU, HÌNH VẼ, ĐỒ THỊ</w:t>
        </w:r>
        <w:r w:rsidR="003C69F2">
          <w:rPr>
            <w:noProof/>
            <w:webHidden/>
          </w:rPr>
          <w:tab/>
        </w:r>
        <w:r w:rsidR="003C69F2">
          <w:rPr>
            <w:noProof/>
            <w:webHidden/>
          </w:rPr>
          <w:fldChar w:fldCharType="begin"/>
        </w:r>
        <w:r w:rsidR="003C69F2">
          <w:rPr>
            <w:noProof/>
            <w:webHidden/>
          </w:rPr>
          <w:instrText xml:space="preserve"> PAGEREF _Toc387692859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36647472" w14:textId="77777777" w:rsidR="003C69F2" w:rsidRDefault="005D31C3">
      <w:pPr>
        <w:pStyle w:val="TOC1"/>
        <w:tabs>
          <w:tab w:val="right" w:leader="dot" w:pos="9111"/>
        </w:tabs>
        <w:rPr>
          <w:rFonts w:asciiTheme="minorHAnsi" w:eastAsiaTheme="minorEastAsia" w:hAnsiTheme="minorHAnsi" w:cstheme="minorBidi"/>
          <w:noProof/>
          <w:sz w:val="22"/>
          <w:szCs w:val="22"/>
        </w:rPr>
      </w:pPr>
      <w:hyperlink w:anchor="_Toc387692860" w:history="1">
        <w:r w:rsidR="003C69F2" w:rsidRPr="00785641">
          <w:rPr>
            <w:rStyle w:val="Hyperlink"/>
            <w:noProof/>
          </w:rPr>
          <w:t>CHƯƠNG 1 – MỞ ĐẦU</w:t>
        </w:r>
        <w:r w:rsidR="003C69F2">
          <w:rPr>
            <w:noProof/>
            <w:webHidden/>
          </w:rPr>
          <w:tab/>
        </w:r>
        <w:r w:rsidR="003C69F2">
          <w:rPr>
            <w:noProof/>
            <w:webHidden/>
          </w:rPr>
          <w:fldChar w:fldCharType="begin"/>
        </w:r>
        <w:r w:rsidR="003C69F2">
          <w:rPr>
            <w:noProof/>
            <w:webHidden/>
          </w:rPr>
          <w:instrText xml:space="preserve"> PAGEREF _Toc387692860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46D419EC" w14:textId="77777777" w:rsidR="003C69F2" w:rsidRDefault="005D31C3">
      <w:pPr>
        <w:pStyle w:val="TOC2"/>
        <w:tabs>
          <w:tab w:val="right" w:leader="dot" w:pos="9111"/>
        </w:tabs>
        <w:rPr>
          <w:rFonts w:asciiTheme="minorHAnsi" w:eastAsiaTheme="minorEastAsia" w:hAnsiTheme="minorHAnsi" w:cstheme="minorBidi"/>
          <w:noProof/>
          <w:sz w:val="22"/>
          <w:szCs w:val="22"/>
        </w:rPr>
      </w:pPr>
      <w:hyperlink w:anchor="_Toc387692861" w:history="1">
        <w:r w:rsidR="003C69F2" w:rsidRPr="00785641">
          <w:rPr>
            <w:rStyle w:val="Hyperlink"/>
            <w:noProof/>
          </w:rPr>
          <w:t>1.1 Tiểu mục cấp 1</w:t>
        </w:r>
        <w:r w:rsidR="003C69F2">
          <w:rPr>
            <w:noProof/>
            <w:webHidden/>
          </w:rPr>
          <w:tab/>
        </w:r>
        <w:r w:rsidR="003C69F2">
          <w:rPr>
            <w:noProof/>
            <w:webHidden/>
          </w:rPr>
          <w:fldChar w:fldCharType="begin"/>
        </w:r>
        <w:r w:rsidR="003C69F2">
          <w:rPr>
            <w:noProof/>
            <w:webHidden/>
          </w:rPr>
          <w:instrText xml:space="preserve"> PAGEREF _Toc387692861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51F34AC6" w14:textId="77777777" w:rsidR="003C69F2" w:rsidRDefault="005D31C3">
      <w:pPr>
        <w:pStyle w:val="TOC3"/>
        <w:tabs>
          <w:tab w:val="right" w:leader="dot" w:pos="9111"/>
        </w:tabs>
        <w:rPr>
          <w:rFonts w:asciiTheme="minorHAnsi" w:eastAsiaTheme="minorEastAsia" w:hAnsiTheme="minorHAnsi" w:cstheme="minorBidi"/>
          <w:noProof/>
          <w:sz w:val="22"/>
          <w:szCs w:val="22"/>
        </w:rPr>
      </w:pPr>
      <w:hyperlink w:anchor="_Toc387692862" w:history="1">
        <w:r w:rsidR="003C69F2" w:rsidRPr="00785641">
          <w:rPr>
            <w:rStyle w:val="Hyperlink"/>
            <w:noProof/>
          </w:rPr>
          <w:t>1.1.1 Tiểu mục cấp 2</w:t>
        </w:r>
        <w:r w:rsidR="003C69F2">
          <w:rPr>
            <w:noProof/>
            <w:webHidden/>
          </w:rPr>
          <w:tab/>
        </w:r>
        <w:r w:rsidR="003C69F2">
          <w:rPr>
            <w:noProof/>
            <w:webHidden/>
          </w:rPr>
          <w:fldChar w:fldCharType="begin"/>
        </w:r>
        <w:r w:rsidR="003C69F2">
          <w:rPr>
            <w:noProof/>
            <w:webHidden/>
          </w:rPr>
          <w:instrText xml:space="preserve"> PAGEREF _Toc387692862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7D88782D" w14:textId="77777777" w:rsidR="003C69F2" w:rsidRDefault="005D31C3">
      <w:pPr>
        <w:pStyle w:val="TOC4"/>
        <w:tabs>
          <w:tab w:val="right" w:leader="dot" w:pos="9111"/>
        </w:tabs>
        <w:rPr>
          <w:rFonts w:asciiTheme="minorHAnsi" w:eastAsiaTheme="minorEastAsia" w:hAnsiTheme="minorHAnsi" w:cstheme="minorBidi"/>
          <w:noProof/>
          <w:sz w:val="22"/>
          <w:szCs w:val="22"/>
        </w:rPr>
      </w:pPr>
      <w:hyperlink w:anchor="_Toc387692863" w:history="1">
        <w:r w:rsidR="003C69F2" w:rsidRPr="00785641">
          <w:rPr>
            <w:rStyle w:val="Hyperlink"/>
            <w:noProof/>
          </w:rPr>
          <w:t>1.1.1.1 Tiểu mục cấp 3</w:t>
        </w:r>
        <w:r w:rsidR="003C69F2">
          <w:rPr>
            <w:noProof/>
            <w:webHidden/>
          </w:rPr>
          <w:tab/>
        </w:r>
        <w:r w:rsidR="003C69F2">
          <w:rPr>
            <w:noProof/>
            <w:webHidden/>
          </w:rPr>
          <w:fldChar w:fldCharType="begin"/>
        </w:r>
        <w:r w:rsidR="003C69F2">
          <w:rPr>
            <w:noProof/>
            <w:webHidden/>
          </w:rPr>
          <w:instrText xml:space="preserve"> PAGEREF _Toc387692863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777745EA" w14:textId="77777777" w:rsidR="003C69F2" w:rsidRDefault="005D31C3">
      <w:pPr>
        <w:pStyle w:val="TOC4"/>
        <w:tabs>
          <w:tab w:val="right" w:leader="dot" w:pos="9111"/>
        </w:tabs>
        <w:rPr>
          <w:rFonts w:asciiTheme="minorHAnsi" w:eastAsiaTheme="minorEastAsia" w:hAnsiTheme="minorHAnsi" w:cstheme="minorBidi"/>
          <w:noProof/>
          <w:sz w:val="22"/>
          <w:szCs w:val="22"/>
        </w:rPr>
      </w:pPr>
      <w:hyperlink w:anchor="_Toc387692864" w:history="1">
        <w:r w:rsidR="003C69F2" w:rsidRPr="00785641">
          <w:rPr>
            <w:rStyle w:val="Hyperlink"/>
            <w:noProof/>
          </w:rPr>
          <w:t>1.1.1.2 Tiểu mục cấp 3 tiếp theo.</w:t>
        </w:r>
        <w:r w:rsidR="003C69F2">
          <w:rPr>
            <w:noProof/>
            <w:webHidden/>
          </w:rPr>
          <w:tab/>
        </w:r>
        <w:r w:rsidR="003C69F2">
          <w:rPr>
            <w:noProof/>
            <w:webHidden/>
          </w:rPr>
          <w:fldChar w:fldCharType="begin"/>
        </w:r>
        <w:r w:rsidR="003C69F2">
          <w:rPr>
            <w:noProof/>
            <w:webHidden/>
          </w:rPr>
          <w:instrText xml:space="preserve"> PAGEREF _Toc387692864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35C20DAE" w14:textId="77777777" w:rsidR="003C69F2" w:rsidRDefault="005D31C3">
      <w:pPr>
        <w:pStyle w:val="TOC3"/>
        <w:tabs>
          <w:tab w:val="right" w:leader="dot" w:pos="9111"/>
        </w:tabs>
        <w:rPr>
          <w:rFonts w:asciiTheme="minorHAnsi" w:eastAsiaTheme="minorEastAsia" w:hAnsiTheme="minorHAnsi" w:cstheme="minorBidi"/>
          <w:noProof/>
          <w:sz w:val="22"/>
          <w:szCs w:val="22"/>
        </w:rPr>
      </w:pPr>
      <w:hyperlink w:anchor="_Toc387692865" w:history="1">
        <w:r w:rsidR="003C69F2" w:rsidRPr="00785641">
          <w:rPr>
            <w:rStyle w:val="Hyperlink"/>
            <w:noProof/>
          </w:rPr>
          <w:t>1.1.2 Tiểu mục cấp 2 tiếp theo</w:t>
        </w:r>
        <w:r w:rsidR="003C69F2">
          <w:rPr>
            <w:noProof/>
            <w:webHidden/>
          </w:rPr>
          <w:tab/>
        </w:r>
        <w:r w:rsidR="003C69F2">
          <w:rPr>
            <w:noProof/>
            <w:webHidden/>
          </w:rPr>
          <w:fldChar w:fldCharType="begin"/>
        </w:r>
        <w:r w:rsidR="003C69F2">
          <w:rPr>
            <w:noProof/>
            <w:webHidden/>
          </w:rPr>
          <w:instrText xml:space="preserve"> PAGEREF _Toc387692865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7093A6CC" w14:textId="77777777" w:rsidR="003C69F2" w:rsidRDefault="005D31C3">
      <w:pPr>
        <w:pStyle w:val="TOC2"/>
        <w:tabs>
          <w:tab w:val="right" w:leader="dot" w:pos="9111"/>
        </w:tabs>
        <w:rPr>
          <w:rFonts w:asciiTheme="minorHAnsi" w:eastAsiaTheme="minorEastAsia" w:hAnsiTheme="minorHAnsi" w:cstheme="minorBidi"/>
          <w:noProof/>
          <w:sz w:val="22"/>
          <w:szCs w:val="22"/>
        </w:rPr>
      </w:pPr>
      <w:hyperlink w:anchor="_Toc387692866" w:history="1">
        <w:r w:rsidR="003C69F2" w:rsidRPr="00785641">
          <w:rPr>
            <w:rStyle w:val="Hyperlink"/>
            <w:noProof/>
          </w:rPr>
          <w:t>1.2 Nội dung của chương này</w:t>
        </w:r>
        <w:r w:rsidR="003C69F2">
          <w:rPr>
            <w:noProof/>
            <w:webHidden/>
          </w:rPr>
          <w:tab/>
        </w:r>
        <w:r w:rsidR="003C69F2">
          <w:rPr>
            <w:noProof/>
            <w:webHidden/>
          </w:rPr>
          <w:fldChar w:fldCharType="begin"/>
        </w:r>
        <w:r w:rsidR="003C69F2">
          <w:rPr>
            <w:noProof/>
            <w:webHidden/>
          </w:rPr>
          <w:instrText xml:space="preserve"> PAGEREF _Toc387692866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6B72D119" w14:textId="77777777" w:rsidR="003C69F2" w:rsidRDefault="005D31C3">
      <w:pPr>
        <w:pStyle w:val="TOC1"/>
        <w:tabs>
          <w:tab w:val="right" w:leader="dot" w:pos="9111"/>
        </w:tabs>
        <w:rPr>
          <w:rFonts w:asciiTheme="minorHAnsi" w:eastAsiaTheme="minorEastAsia" w:hAnsiTheme="minorHAnsi" w:cstheme="minorBidi"/>
          <w:noProof/>
          <w:sz w:val="22"/>
          <w:szCs w:val="22"/>
        </w:rPr>
      </w:pPr>
      <w:hyperlink w:anchor="_Toc387692867" w:history="1">
        <w:r w:rsidR="003C69F2" w:rsidRPr="00785641">
          <w:rPr>
            <w:rStyle w:val="Hyperlink"/>
            <w:noProof/>
          </w:rPr>
          <w:t>CHƯƠNG 2 – TỔNG QUAN</w:t>
        </w:r>
        <w:r w:rsidR="003C69F2">
          <w:rPr>
            <w:noProof/>
            <w:webHidden/>
          </w:rPr>
          <w:tab/>
        </w:r>
        <w:r w:rsidR="003C69F2">
          <w:rPr>
            <w:noProof/>
            <w:webHidden/>
          </w:rPr>
          <w:fldChar w:fldCharType="begin"/>
        </w:r>
        <w:r w:rsidR="003C69F2">
          <w:rPr>
            <w:noProof/>
            <w:webHidden/>
          </w:rPr>
          <w:instrText xml:space="preserve"> PAGEREF _Toc387692867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2ECCA8FD" w14:textId="77777777" w:rsidR="003C69F2" w:rsidRDefault="005D31C3">
      <w:pPr>
        <w:pStyle w:val="TOC2"/>
        <w:tabs>
          <w:tab w:val="right" w:leader="dot" w:pos="9111"/>
        </w:tabs>
        <w:rPr>
          <w:rFonts w:asciiTheme="minorHAnsi" w:eastAsiaTheme="minorEastAsia" w:hAnsiTheme="minorHAnsi" w:cstheme="minorBidi"/>
          <w:noProof/>
          <w:sz w:val="22"/>
          <w:szCs w:val="22"/>
        </w:rPr>
      </w:pPr>
      <w:hyperlink w:anchor="_Toc387692868" w:history="1">
        <w:r w:rsidR="003C69F2" w:rsidRPr="00785641">
          <w:rPr>
            <w:rStyle w:val="Hyperlink"/>
            <w:noProof/>
          </w:rPr>
          <w:t>1.1 Trình bày công thức toán học</w:t>
        </w:r>
        <w:r w:rsidR="003C69F2">
          <w:rPr>
            <w:noProof/>
            <w:webHidden/>
          </w:rPr>
          <w:tab/>
        </w:r>
        <w:r w:rsidR="003C69F2">
          <w:rPr>
            <w:noProof/>
            <w:webHidden/>
          </w:rPr>
          <w:fldChar w:fldCharType="begin"/>
        </w:r>
        <w:r w:rsidR="003C69F2">
          <w:rPr>
            <w:noProof/>
            <w:webHidden/>
          </w:rPr>
          <w:instrText xml:space="preserve"> PAGEREF _Toc387692868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7C7BC3F4" w14:textId="77777777" w:rsidR="003C69F2" w:rsidRDefault="005D31C3">
      <w:pPr>
        <w:pStyle w:val="TOC2"/>
        <w:tabs>
          <w:tab w:val="right" w:leader="dot" w:pos="9111"/>
        </w:tabs>
        <w:rPr>
          <w:rFonts w:asciiTheme="minorHAnsi" w:eastAsiaTheme="minorEastAsia" w:hAnsiTheme="minorHAnsi" w:cstheme="minorBidi"/>
          <w:noProof/>
          <w:sz w:val="22"/>
          <w:szCs w:val="22"/>
        </w:rPr>
      </w:pPr>
      <w:hyperlink w:anchor="_Toc387692869" w:history="1">
        <w:r w:rsidR="003C69F2" w:rsidRPr="00785641">
          <w:rPr>
            <w:rStyle w:val="Hyperlink"/>
            <w:noProof/>
          </w:rPr>
          <w:t>1.2 Trình bày một hình vẽ, sơ đồ</w:t>
        </w:r>
        <w:r w:rsidR="003C69F2">
          <w:rPr>
            <w:noProof/>
            <w:webHidden/>
          </w:rPr>
          <w:tab/>
        </w:r>
        <w:r w:rsidR="003C69F2">
          <w:rPr>
            <w:noProof/>
            <w:webHidden/>
          </w:rPr>
          <w:fldChar w:fldCharType="begin"/>
        </w:r>
        <w:r w:rsidR="003C69F2">
          <w:rPr>
            <w:noProof/>
            <w:webHidden/>
          </w:rPr>
          <w:instrText xml:space="preserve"> PAGEREF _Toc387692869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331963DF" w14:textId="77777777" w:rsidR="003C69F2" w:rsidRDefault="005D31C3">
      <w:pPr>
        <w:pStyle w:val="TOC1"/>
        <w:tabs>
          <w:tab w:val="right" w:leader="dot" w:pos="9111"/>
        </w:tabs>
        <w:rPr>
          <w:rFonts w:asciiTheme="minorHAnsi" w:eastAsiaTheme="minorEastAsia" w:hAnsiTheme="minorHAnsi" w:cstheme="minorBidi"/>
          <w:noProof/>
          <w:sz w:val="22"/>
          <w:szCs w:val="22"/>
        </w:rPr>
      </w:pPr>
      <w:hyperlink w:anchor="_Toc387692870" w:history="1">
        <w:r w:rsidR="003C69F2" w:rsidRPr="00785641">
          <w:rPr>
            <w:rStyle w:val="Hyperlink"/>
            <w:noProof/>
          </w:rPr>
          <w:t>CHƯƠNG 3 – CƠ SỞ LÝ THUYẾT / NGHIÊN CỨU THỰC NGHIỆM</w:t>
        </w:r>
        <w:r w:rsidR="003C69F2">
          <w:rPr>
            <w:noProof/>
            <w:webHidden/>
          </w:rPr>
          <w:tab/>
        </w:r>
        <w:r w:rsidR="003C69F2">
          <w:rPr>
            <w:noProof/>
            <w:webHidden/>
          </w:rPr>
          <w:fldChar w:fldCharType="begin"/>
        </w:r>
        <w:r w:rsidR="003C69F2">
          <w:rPr>
            <w:noProof/>
            <w:webHidden/>
          </w:rPr>
          <w:instrText xml:space="preserve"> PAGEREF _Toc387692870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70194224" w14:textId="77777777" w:rsidR="003C69F2" w:rsidRDefault="005D31C3">
      <w:pPr>
        <w:pStyle w:val="TOC2"/>
        <w:tabs>
          <w:tab w:val="right" w:leader="dot" w:pos="9111"/>
        </w:tabs>
        <w:rPr>
          <w:rFonts w:asciiTheme="minorHAnsi" w:eastAsiaTheme="minorEastAsia" w:hAnsiTheme="minorHAnsi" w:cstheme="minorBidi"/>
          <w:noProof/>
          <w:sz w:val="22"/>
          <w:szCs w:val="22"/>
        </w:rPr>
      </w:pPr>
      <w:hyperlink w:anchor="_Toc387692871" w:history="1">
        <w:r w:rsidR="003C69F2" w:rsidRPr="00785641">
          <w:rPr>
            <w:rStyle w:val="Hyperlink"/>
            <w:noProof/>
          </w:rPr>
          <w:t>3.1 Chèn bảng:</w:t>
        </w:r>
        <w:r w:rsidR="003C69F2">
          <w:rPr>
            <w:noProof/>
            <w:webHidden/>
          </w:rPr>
          <w:tab/>
        </w:r>
        <w:r w:rsidR="003C69F2">
          <w:rPr>
            <w:noProof/>
            <w:webHidden/>
          </w:rPr>
          <w:fldChar w:fldCharType="begin"/>
        </w:r>
        <w:r w:rsidR="003C69F2">
          <w:rPr>
            <w:noProof/>
            <w:webHidden/>
          </w:rPr>
          <w:instrText xml:space="preserve"> PAGEREF _Toc387692871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140B6102" w14:textId="77777777" w:rsidR="003C69F2" w:rsidRDefault="005D31C3">
      <w:pPr>
        <w:pStyle w:val="TOC2"/>
        <w:tabs>
          <w:tab w:val="right" w:leader="dot" w:pos="9111"/>
        </w:tabs>
        <w:rPr>
          <w:rFonts w:asciiTheme="minorHAnsi" w:eastAsiaTheme="minorEastAsia" w:hAnsiTheme="minorHAnsi" w:cstheme="minorBidi"/>
          <w:noProof/>
          <w:sz w:val="22"/>
          <w:szCs w:val="22"/>
        </w:rPr>
      </w:pPr>
      <w:hyperlink w:anchor="_Toc387692872" w:history="1">
        <w:r w:rsidR="003C69F2" w:rsidRPr="00785641">
          <w:rPr>
            <w:rStyle w:val="Hyperlink"/>
            <w:noProof/>
          </w:rPr>
          <w:t>3.2 Viết tắt</w:t>
        </w:r>
        <w:r w:rsidR="003C69F2">
          <w:rPr>
            <w:noProof/>
            <w:webHidden/>
          </w:rPr>
          <w:tab/>
        </w:r>
        <w:r w:rsidR="003C69F2">
          <w:rPr>
            <w:noProof/>
            <w:webHidden/>
          </w:rPr>
          <w:fldChar w:fldCharType="begin"/>
        </w:r>
        <w:r w:rsidR="003C69F2">
          <w:rPr>
            <w:noProof/>
            <w:webHidden/>
          </w:rPr>
          <w:instrText xml:space="preserve"> PAGEREF _Toc387692872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13953C02" w14:textId="77777777" w:rsidR="003C69F2" w:rsidRDefault="005D31C3">
      <w:pPr>
        <w:pStyle w:val="TOC2"/>
        <w:tabs>
          <w:tab w:val="right" w:leader="dot" w:pos="9111"/>
        </w:tabs>
        <w:rPr>
          <w:rFonts w:asciiTheme="minorHAnsi" w:eastAsiaTheme="minorEastAsia" w:hAnsiTheme="minorHAnsi" w:cstheme="minorBidi"/>
          <w:noProof/>
          <w:sz w:val="22"/>
          <w:szCs w:val="22"/>
        </w:rPr>
      </w:pPr>
      <w:hyperlink w:anchor="_Toc387692873" w:history="1">
        <w:r w:rsidR="003C69F2" w:rsidRPr="00785641">
          <w:rPr>
            <w:rStyle w:val="Hyperlink"/>
            <w:noProof/>
          </w:rPr>
          <w:t>3.3 Trích dẫn</w:t>
        </w:r>
        <w:r w:rsidR="003C69F2">
          <w:rPr>
            <w:noProof/>
            <w:webHidden/>
          </w:rPr>
          <w:tab/>
        </w:r>
        <w:r w:rsidR="003C69F2">
          <w:rPr>
            <w:noProof/>
            <w:webHidden/>
          </w:rPr>
          <w:fldChar w:fldCharType="begin"/>
        </w:r>
        <w:r w:rsidR="003C69F2">
          <w:rPr>
            <w:noProof/>
            <w:webHidden/>
          </w:rPr>
          <w:instrText xml:space="preserve"> PAGEREF _Toc387692873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5F2BC7A1" w14:textId="77777777" w:rsidR="003C69F2" w:rsidRDefault="005D31C3">
      <w:pPr>
        <w:pStyle w:val="TOC3"/>
        <w:tabs>
          <w:tab w:val="right" w:leader="dot" w:pos="9111"/>
        </w:tabs>
        <w:rPr>
          <w:rFonts w:asciiTheme="minorHAnsi" w:eastAsiaTheme="minorEastAsia" w:hAnsiTheme="minorHAnsi" w:cstheme="minorBidi"/>
          <w:noProof/>
          <w:sz w:val="22"/>
          <w:szCs w:val="22"/>
        </w:rPr>
      </w:pPr>
      <w:hyperlink w:anchor="_Toc387692874" w:history="1">
        <w:r w:rsidR="003C69F2" w:rsidRPr="00785641">
          <w:rPr>
            <w:rStyle w:val="Hyperlink"/>
            <w:noProof/>
          </w:rPr>
          <w:t>3.3.1 Tài liệu tham khảo và cách trích dẫn</w:t>
        </w:r>
        <w:r w:rsidR="003C69F2">
          <w:rPr>
            <w:noProof/>
            <w:webHidden/>
          </w:rPr>
          <w:tab/>
        </w:r>
        <w:r w:rsidR="003C69F2">
          <w:rPr>
            <w:noProof/>
            <w:webHidden/>
          </w:rPr>
          <w:fldChar w:fldCharType="begin"/>
        </w:r>
        <w:r w:rsidR="003C69F2">
          <w:rPr>
            <w:noProof/>
            <w:webHidden/>
          </w:rPr>
          <w:instrText xml:space="preserve"> PAGEREF _Toc387692874 \h </w:instrText>
        </w:r>
        <w:r w:rsidR="003C69F2">
          <w:rPr>
            <w:noProof/>
            <w:webHidden/>
          </w:rPr>
        </w:r>
        <w:r w:rsidR="003C69F2">
          <w:rPr>
            <w:noProof/>
            <w:webHidden/>
          </w:rPr>
          <w:fldChar w:fldCharType="separate"/>
        </w:r>
        <w:r w:rsidR="00B44A3F">
          <w:rPr>
            <w:noProof/>
            <w:webHidden/>
          </w:rPr>
          <w:t>1</w:t>
        </w:r>
        <w:r w:rsidR="003C69F2">
          <w:rPr>
            <w:noProof/>
            <w:webHidden/>
          </w:rPr>
          <w:fldChar w:fldCharType="end"/>
        </w:r>
      </w:hyperlink>
    </w:p>
    <w:p w14:paraId="2D966074" w14:textId="77777777" w:rsidR="00C75086" w:rsidRDefault="00C75086">
      <w:pPr>
        <w:spacing w:after="200" w:line="276" w:lineRule="auto"/>
        <w:rPr>
          <w:sz w:val="26"/>
          <w:szCs w:val="26"/>
        </w:rPr>
      </w:pPr>
      <w:r>
        <w:rPr>
          <w:sz w:val="26"/>
          <w:szCs w:val="26"/>
        </w:rPr>
        <w:fldChar w:fldCharType="end"/>
      </w:r>
      <w:commentRangeEnd w:id="12"/>
      <w:r>
        <w:rPr>
          <w:rStyle w:val="CommentReference"/>
        </w:rPr>
        <w:commentReference w:id="12"/>
      </w:r>
    </w:p>
    <w:p w14:paraId="7CFF0A5E" w14:textId="77777777" w:rsidR="007E6AB9" w:rsidRDefault="007E6AB9">
      <w:pPr>
        <w:spacing w:after="200" w:line="276" w:lineRule="auto"/>
        <w:rPr>
          <w:sz w:val="26"/>
          <w:szCs w:val="26"/>
        </w:rPr>
      </w:pPr>
      <w:r>
        <w:rPr>
          <w:sz w:val="26"/>
          <w:szCs w:val="26"/>
        </w:rPr>
        <w:br w:type="page"/>
      </w:r>
    </w:p>
    <w:p w14:paraId="5F3DBC3F" w14:textId="77777777" w:rsidR="007E6AB9" w:rsidRPr="007E6AB9" w:rsidRDefault="007E6AB9" w:rsidP="003C69F2">
      <w:pPr>
        <w:pStyle w:val="Chng"/>
        <w:jc w:val="center"/>
      </w:pPr>
      <w:bookmarkStart w:id="13" w:name="_Toc387692858"/>
      <w:r>
        <w:lastRenderedPageBreak/>
        <w:t>DANH MỤC KÍ HIỆU VÀ CHỮ VIẾT TẮT</w:t>
      </w:r>
      <w:bookmarkEnd w:id="13"/>
    </w:p>
    <w:p w14:paraId="5E6B9FB7" w14:textId="77777777" w:rsidR="00291721" w:rsidRDefault="00291721" w:rsidP="00291721">
      <w:pPr>
        <w:pStyle w:val="Nidungvnbn"/>
      </w:pPr>
    </w:p>
    <w:p w14:paraId="61DB1FB9" w14:textId="77777777" w:rsidR="00115628" w:rsidRPr="00115628" w:rsidRDefault="00115628" w:rsidP="00115628">
      <w:pPr>
        <w:spacing w:before="60" w:after="60" w:line="276" w:lineRule="auto"/>
        <w:jc w:val="both"/>
        <w:rPr>
          <w:b/>
          <w:sz w:val="28"/>
        </w:rPr>
      </w:pPr>
      <w:r w:rsidRPr="00115628">
        <w:rPr>
          <w:b/>
          <w:sz w:val="28"/>
        </w:rPr>
        <w:t>CÁC KÝ HIỆU</w:t>
      </w:r>
    </w:p>
    <w:p w14:paraId="2E5CD9CB" w14:textId="77777777" w:rsidR="00115628" w:rsidRPr="003519DE" w:rsidRDefault="00115628" w:rsidP="00115628">
      <w:pPr>
        <w:spacing w:before="60" w:after="60" w:line="276" w:lineRule="auto"/>
        <w:ind w:firstLine="720"/>
        <w:jc w:val="both"/>
        <w:rPr>
          <w:i/>
        </w:rPr>
      </w:pPr>
      <w:r w:rsidRPr="003519DE">
        <w:rPr>
          <w:i/>
        </w:rPr>
        <w:t>f         Tần số của dòng điện và điện áp (Hz)</w:t>
      </w:r>
    </w:p>
    <w:p w14:paraId="3B1C1591" w14:textId="77777777" w:rsidR="00115628" w:rsidRDefault="00115628" w:rsidP="00115628">
      <w:pPr>
        <w:spacing w:before="60" w:after="60" w:line="276" w:lineRule="auto"/>
        <w:ind w:firstLine="720"/>
        <w:jc w:val="both"/>
        <w:rPr>
          <w:i/>
        </w:rPr>
      </w:pPr>
      <w:r w:rsidRPr="003519DE">
        <w:rPr>
          <w:i/>
        </w:rPr>
        <w:t>p         Mật độ điện tích khối (C/m3)</w:t>
      </w:r>
    </w:p>
    <w:p w14:paraId="3F7426D4" w14:textId="77777777" w:rsidR="00115628" w:rsidRPr="006C3A2B" w:rsidRDefault="00115628" w:rsidP="00115628">
      <w:pPr>
        <w:spacing w:before="60" w:after="60" w:line="276" w:lineRule="auto"/>
        <w:ind w:firstLine="720"/>
        <w:jc w:val="both"/>
      </w:pPr>
    </w:p>
    <w:p w14:paraId="660273F9"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0727F2F3" w14:textId="77777777" w:rsidR="00115628" w:rsidRPr="006C3A2B" w:rsidRDefault="00115628" w:rsidP="00115628">
      <w:pPr>
        <w:spacing w:before="60" w:after="60" w:line="276" w:lineRule="auto"/>
        <w:ind w:firstLine="720"/>
        <w:jc w:val="both"/>
      </w:pPr>
      <w:r w:rsidRPr="006C3A2B">
        <w:t>CSTD    Công suất tác dụng</w:t>
      </w:r>
    </w:p>
    <w:p w14:paraId="229FFF70" w14:textId="77777777" w:rsidR="00115628" w:rsidRPr="006C3A2B" w:rsidRDefault="00115628" w:rsidP="00115628">
      <w:pPr>
        <w:spacing w:before="60" w:after="60" w:line="276" w:lineRule="auto"/>
        <w:ind w:firstLine="720"/>
        <w:jc w:val="both"/>
      </w:pPr>
      <w:r w:rsidRPr="006C3A2B">
        <w:t>MF        Máy phát điện</w:t>
      </w:r>
    </w:p>
    <w:p w14:paraId="6F173723" w14:textId="77777777" w:rsidR="00115628" w:rsidRDefault="00115628" w:rsidP="00115628">
      <w:pPr>
        <w:tabs>
          <w:tab w:val="left" w:pos="709"/>
          <w:tab w:val="left" w:pos="1560"/>
        </w:tabs>
        <w:spacing w:before="60" w:after="60" w:line="276" w:lineRule="auto"/>
        <w:jc w:val="both"/>
      </w:pPr>
      <w:r>
        <w:tab/>
        <w:t>BER</w:t>
      </w:r>
      <w:r>
        <w:tab/>
        <w:t>Tỷ lệ bít lỗi</w:t>
      </w:r>
    </w:p>
    <w:p w14:paraId="68AB368B" w14:textId="77777777" w:rsidR="00115628" w:rsidRPr="006C3A2B" w:rsidRDefault="00115628" w:rsidP="00115628">
      <w:pPr>
        <w:tabs>
          <w:tab w:val="left" w:pos="709"/>
          <w:tab w:val="left" w:pos="1560"/>
        </w:tabs>
        <w:spacing w:before="60" w:after="60" w:line="276" w:lineRule="auto"/>
        <w:jc w:val="both"/>
      </w:pPr>
    </w:p>
    <w:p w14:paraId="0B586404" w14:textId="77777777" w:rsidR="007E6AB9" w:rsidRDefault="007E6AB9">
      <w:pPr>
        <w:spacing w:after="200" w:line="276" w:lineRule="auto"/>
        <w:rPr>
          <w:sz w:val="26"/>
          <w:szCs w:val="26"/>
        </w:rPr>
      </w:pPr>
      <w:r>
        <w:rPr>
          <w:sz w:val="26"/>
          <w:szCs w:val="26"/>
        </w:rPr>
        <w:br w:type="page"/>
      </w:r>
    </w:p>
    <w:p w14:paraId="5901A80C" w14:textId="77777777" w:rsidR="007E6AB9" w:rsidRPr="007E6AB9" w:rsidRDefault="007B1A23" w:rsidP="003C69F2">
      <w:pPr>
        <w:pStyle w:val="Chng"/>
        <w:jc w:val="center"/>
      </w:pPr>
      <w:bookmarkStart w:id="14" w:name="_Toc387692859"/>
      <w:commentRangeStart w:id="15"/>
      <w:r>
        <w:lastRenderedPageBreak/>
        <w:t>DANH MỤC</w:t>
      </w:r>
      <w:commentRangeEnd w:id="15"/>
      <w:r w:rsidR="00CA1C39">
        <w:rPr>
          <w:rStyle w:val="CommentReference"/>
        </w:rPr>
        <w:commentReference w:id="15"/>
      </w:r>
      <w:r>
        <w:t xml:space="preserve"> CÁC BẢNG BIỂU, HÌNH VẼ, ĐỒ THỊ</w:t>
      </w:r>
      <w:bookmarkEnd w:id="14"/>
    </w:p>
    <w:p w14:paraId="2F98AFD9" w14:textId="77777777" w:rsidR="007E6AB9" w:rsidRPr="002C3297" w:rsidRDefault="002C3297" w:rsidP="003C69F2">
      <w:pPr>
        <w:rPr>
          <w:b/>
          <w:sz w:val="28"/>
        </w:rPr>
      </w:pPr>
      <w:r w:rsidRPr="002C3297">
        <w:rPr>
          <w:b/>
          <w:sz w:val="28"/>
        </w:rPr>
        <w:t>DANH MỤC HÌNH</w:t>
      </w:r>
    </w:p>
    <w:p w14:paraId="0F9EE95B"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B44A3F">
          <w:rPr>
            <w:noProof/>
            <w:webHidden/>
          </w:rPr>
          <w:t>1</w:t>
        </w:r>
        <w:r w:rsidR="007B7FF5">
          <w:rPr>
            <w:noProof/>
            <w:webHidden/>
          </w:rPr>
          <w:fldChar w:fldCharType="end"/>
        </w:r>
      </w:hyperlink>
    </w:p>
    <w:p w14:paraId="5E6B1383"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4CD85F0E" w14:textId="77777777" w:rsidR="007B7FF5" w:rsidRPr="002C3297" w:rsidRDefault="002C3297" w:rsidP="003C69F2">
      <w:pPr>
        <w:rPr>
          <w:b/>
          <w:sz w:val="28"/>
        </w:rPr>
      </w:pPr>
      <w:r w:rsidRPr="002C3297">
        <w:rPr>
          <w:b/>
          <w:sz w:val="28"/>
        </w:rPr>
        <w:t>DANH MỤC BẢNG</w:t>
      </w:r>
    </w:p>
    <w:p w14:paraId="23C38D74"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B44A3F">
          <w:rPr>
            <w:noProof/>
            <w:webHidden/>
          </w:rPr>
          <w:t>1</w:t>
        </w:r>
        <w:r>
          <w:rPr>
            <w:noProof/>
            <w:webHidden/>
          </w:rPr>
          <w:fldChar w:fldCharType="end"/>
        </w:r>
      </w:hyperlink>
    </w:p>
    <w:p w14:paraId="20166E2A"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178CFEA0" w14:textId="4FB714F4" w:rsidR="007B1A23" w:rsidRPr="00880D36" w:rsidRDefault="007B1A23" w:rsidP="004A7C39">
      <w:pPr>
        <w:pStyle w:val="Chng"/>
      </w:pPr>
      <w:bookmarkStart w:id="16" w:name="_Toc387692860"/>
      <w:r w:rsidRPr="00880D36">
        <w:lastRenderedPageBreak/>
        <w:t>C</w:t>
      </w:r>
      <w:r w:rsidR="00CD13EC" w:rsidRPr="00880D36">
        <w:t>HƯƠNG 1</w:t>
      </w:r>
      <w:r w:rsidR="0064189C">
        <w:t xml:space="preserve"> – </w:t>
      </w:r>
      <w:bookmarkEnd w:id="16"/>
      <w:r w:rsidR="00A05455">
        <w:t>TỔNG QUAN VỀ VIRTUAL REALITY</w:t>
      </w:r>
    </w:p>
    <w:p w14:paraId="171110E7" w14:textId="3096EE5A" w:rsidR="00CD13EC" w:rsidRPr="0064189C" w:rsidRDefault="00CD13EC" w:rsidP="0064189C">
      <w:pPr>
        <w:pStyle w:val="Tiumccp1"/>
      </w:pPr>
      <w:bookmarkStart w:id="17" w:name="_Toc387692861"/>
      <w:r w:rsidRPr="0064189C">
        <w:t xml:space="preserve">1.1 </w:t>
      </w:r>
      <w:bookmarkEnd w:id="17"/>
      <w:r w:rsidR="00DB619B">
        <w:t>Khái niệm về Virtual Reality</w:t>
      </w:r>
    </w:p>
    <w:p w14:paraId="48A61333" w14:textId="663AEE93" w:rsidR="00973467" w:rsidRDefault="005777B7" w:rsidP="005777B7">
      <w:pPr>
        <w:pStyle w:val="Nidungvnbn"/>
      </w:pPr>
      <w:bookmarkStart w:id="18" w:name="_Toc387692867"/>
      <w:r w:rsidRPr="005777B7">
        <w:t>Thực tế ảo (V</w:t>
      </w:r>
      <w:r w:rsidR="006D4EF3">
        <w:t xml:space="preserve">irtual </w:t>
      </w:r>
      <w:r w:rsidRPr="005777B7">
        <w:t>R</w:t>
      </w:r>
      <w:r w:rsidR="006D4EF3">
        <w:t>eality - VR</w:t>
      </w:r>
      <w:r w:rsidRPr="005777B7">
        <w:t xml:space="preserve">) là một công nghệ máy tính sử dụng </w:t>
      </w:r>
      <w:r w:rsidR="006D4EF3">
        <w:t>các thiết bị</w:t>
      </w:r>
      <w:r w:rsidRPr="005777B7">
        <w:t xml:space="preserve"> thực tế ảo hoặc các </w:t>
      </w:r>
      <w:r w:rsidR="006D4EF3">
        <w:t xml:space="preserve">thiết bị </w:t>
      </w:r>
      <w:r w:rsidRPr="005777B7">
        <w:t xml:space="preserve">đa </w:t>
      </w:r>
      <w:r w:rsidR="006D4EF3">
        <w:t>chiều</w:t>
      </w:r>
      <w:r w:rsidRPr="005777B7">
        <w:t xml:space="preserve">, đôi khi kết hợp với </w:t>
      </w:r>
      <w:r w:rsidR="006D4EF3">
        <w:t>các thiết bị</w:t>
      </w:r>
      <w:r w:rsidRPr="005777B7">
        <w:t xml:space="preserve"> vật lý hoặc đạo cụ, để tạo ra hình ảnh, âm thanh và các cảm giác </w:t>
      </w:r>
      <w:r w:rsidR="006D4EF3" w:rsidRPr="005777B7">
        <w:t xml:space="preserve">thực tế </w:t>
      </w:r>
      <w:r w:rsidR="006D4EF3">
        <w:t>cho người dùng từ những hiện tượng, sự vật hay hình ảnh được mô phỏng một cách</w:t>
      </w:r>
      <w:r w:rsidRPr="005777B7">
        <w:t xml:space="preserve"> vật lý </w:t>
      </w:r>
      <w:r w:rsidR="006D4EF3">
        <w:t>từ các</w:t>
      </w:r>
      <w:r w:rsidRPr="005777B7">
        <w:t xml:space="preserve"> môi trường ảo hoặc tưởng tượng </w:t>
      </w:r>
      <w:r w:rsidR="006D4EF3">
        <w:t>(trò chơi điện tử (game), hình ảnh 360</w:t>
      </w:r>
      <w:r w:rsidR="006D4EF3">
        <w:rPr>
          <w:vertAlign w:val="superscript"/>
        </w:rPr>
        <w:t>O</w:t>
      </w:r>
      <w:r w:rsidR="006D4EF3">
        <w:t>,…)</w:t>
      </w:r>
      <w:r w:rsidR="0098281E" w:rsidRPr="0098281E">
        <w:rPr>
          <w:vertAlign w:val="superscript"/>
        </w:rPr>
        <w:t>[1]</w:t>
      </w:r>
      <w:r w:rsidRPr="005777B7">
        <w:t xml:space="preserve">. </w:t>
      </w:r>
    </w:p>
    <w:p w14:paraId="0FB9AB20" w14:textId="4494CAF7" w:rsidR="005777B7" w:rsidRPr="00973467" w:rsidRDefault="005777B7" w:rsidP="00973467">
      <w:pPr>
        <w:pStyle w:val="Nidungvnbn"/>
      </w:pPr>
      <w:r w:rsidRPr="00973467">
        <w:t>Một người sử dụng t</w:t>
      </w:r>
      <w:r w:rsidR="007D4E98">
        <w:t>hiết bị thực tế ảo có thể nhìn thấy toàn bộ</w:t>
      </w:r>
      <w:r w:rsidRPr="00973467">
        <w:t xml:space="preserve"> thế giới nhân tạo</w:t>
      </w:r>
      <w:r w:rsidR="007D4E98">
        <w:t xml:space="preserve"> (mô phỏng)</w:t>
      </w:r>
      <w:r w:rsidRPr="00973467">
        <w:t xml:space="preserve">, và với </w:t>
      </w:r>
      <w:r w:rsidR="007D4E98">
        <w:t xml:space="preserve">thiết bị </w:t>
      </w:r>
      <w:r w:rsidR="007D4E98" w:rsidRPr="00973467">
        <w:t xml:space="preserve">VR </w:t>
      </w:r>
      <w:r w:rsidRPr="00973467">
        <w:t>chất lượng cao</w:t>
      </w:r>
      <w:r w:rsidR="007D4E98">
        <w:t xml:space="preserve"> còn có thể cho phép chúng ta</w:t>
      </w:r>
      <w:r w:rsidRPr="00973467">
        <w:t xml:space="preserve"> di chuyển </w:t>
      </w:r>
      <w:r w:rsidR="007D4E98" w:rsidRPr="00973467">
        <w:t xml:space="preserve">và tương tác </w:t>
      </w:r>
      <w:r w:rsidR="007D4E98">
        <w:t>với môi trường (thế giới) ảo đó. Các h</w:t>
      </w:r>
      <w:r w:rsidRPr="00973467">
        <w:t xml:space="preserve">iệu ứng </w:t>
      </w:r>
      <w:r w:rsidR="007D4E98">
        <w:t>VR này sẽ</w:t>
      </w:r>
      <w:r w:rsidRPr="00973467">
        <w:t xml:space="preserve"> được tạo ra bởi </w:t>
      </w:r>
      <w:r w:rsidR="007D4E98">
        <w:t xml:space="preserve">thiết bị đeo </w:t>
      </w:r>
      <w:r w:rsidRPr="00973467">
        <w:t xml:space="preserve">VR </w:t>
      </w:r>
      <w:r w:rsidR="007D4E98">
        <w:t>có cấu trúc gồm 1 màn</w:t>
      </w:r>
      <w:r w:rsidRPr="00973467">
        <w:t xml:space="preserve"> hình </w:t>
      </w:r>
      <w:r w:rsidR="007D4E98">
        <w:t xml:space="preserve">đặt ngay </w:t>
      </w:r>
      <w:r w:rsidRPr="00973467">
        <w:t>trước mắt</w:t>
      </w:r>
      <w:r w:rsidR="007D4E98">
        <w:t xml:space="preserve"> (sát mắt)</w:t>
      </w:r>
      <w:r w:rsidRPr="00973467">
        <w:t xml:space="preserve">, nhưng cũng có thể được tạo ra thông qua các không gian được thiết kế đặc biệt </w:t>
      </w:r>
      <w:r w:rsidR="007D4E98">
        <w:t>được hình thành từ</w:t>
      </w:r>
      <w:r w:rsidRPr="00973467">
        <w:t xml:space="preserve"> nhiều màn hình lớn</w:t>
      </w:r>
      <w:r w:rsidR="007D4E98">
        <w:t xml:space="preserve"> gộp lại</w:t>
      </w:r>
      <w:r w:rsidRPr="00973467">
        <w:t>.</w:t>
      </w:r>
    </w:p>
    <w:p w14:paraId="2C257D4C" w14:textId="18B4D001" w:rsidR="005777B7" w:rsidRDefault="00523FC3" w:rsidP="005777B7">
      <w:pPr>
        <w:pStyle w:val="Nidungvnbn"/>
        <w:rPr>
          <w:b/>
        </w:rPr>
      </w:pPr>
      <w:r>
        <w:t>H</w:t>
      </w:r>
      <w:r w:rsidR="005777B7" w:rsidRPr="005777B7">
        <w:t xml:space="preserve">ệ thống VR bao gồm </w:t>
      </w:r>
      <w:r>
        <w:t xml:space="preserve">bộ </w:t>
      </w:r>
      <w:r w:rsidR="005777B7" w:rsidRPr="005777B7">
        <w:t xml:space="preserve">truyền tải rung và các cảm </w:t>
      </w:r>
      <w:r>
        <w:t>biến</w:t>
      </w:r>
      <w:r w:rsidR="005777B7" w:rsidRPr="005777B7">
        <w:t xml:space="preserve"> khác cho người dùng thông qua </w:t>
      </w:r>
      <w:r w:rsidR="008065AD">
        <w:t xml:space="preserve">các </w:t>
      </w:r>
      <w:r w:rsidR="005777B7" w:rsidRPr="005777B7">
        <w:t>bộ điều khiển trò chơi hoặc các thiết bị khác đư</w:t>
      </w:r>
      <w:r w:rsidR="008065AD">
        <w:t>ợc gọi là các hệ thống haptic. Các t</w:t>
      </w:r>
      <w:r w:rsidR="005777B7" w:rsidRPr="005777B7">
        <w:t xml:space="preserve">hông tin </w:t>
      </w:r>
      <w:r w:rsidR="008065AD">
        <w:t xml:space="preserve">mà ta </w:t>
      </w:r>
      <w:r w:rsidR="005777B7" w:rsidRPr="005777B7">
        <w:t>c</w:t>
      </w:r>
      <w:r w:rsidR="008065AD">
        <w:t>ảm nhận được</w:t>
      </w:r>
      <w:r w:rsidR="005777B7" w:rsidRPr="005777B7">
        <w:t xml:space="preserve"> này được gọi là</w:t>
      </w:r>
      <w:r w:rsidR="008065AD">
        <w:t xml:space="preserve"> các lực</w:t>
      </w:r>
      <w:r w:rsidR="005777B7" w:rsidRPr="005777B7">
        <w:t xml:space="preserve"> </w:t>
      </w:r>
      <w:r w:rsidR="008065AD">
        <w:t>hồi tiếp</w:t>
      </w:r>
      <w:r w:rsidR="005777B7" w:rsidRPr="005777B7">
        <w:t xml:space="preserve"> </w:t>
      </w:r>
      <w:r w:rsidR="008065AD">
        <w:t xml:space="preserve">(force feedback) </w:t>
      </w:r>
      <w:r w:rsidR="005777B7" w:rsidRPr="005777B7">
        <w:t xml:space="preserve">trong các ứng dụng </w:t>
      </w:r>
      <w:r w:rsidR="008065AD">
        <w:t xml:space="preserve">về </w:t>
      </w:r>
      <w:r w:rsidR="005777B7" w:rsidRPr="005777B7">
        <w:t xml:space="preserve">y tế, trò chơi video và huấn luyện quân sự. </w:t>
      </w:r>
      <w:r w:rsidR="008065AD">
        <w:t>VR</w:t>
      </w:r>
      <w:r w:rsidR="005777B7" w:rsidRPr="005777B7">
        <w:t xml:space="preserve"> cung cấp </w:t>
      </w:r>
      <w:r w:rsidR="00184D6F">
        <w:t>các</w:t>
      </w:r>
      <w:r w:rsidR="005777B7" w:rsidRPr="005777B7">
        <w:t xml:space="preserve"> hiện diện ảo </w:t>
      </w:r>
      <w:r w:rsidR="00184D6F">
        <w:t>cho</w:t>
      </w:r>
      <w:r w:rsidR="005777B7" w:rsidRPr="005777B7">
        <w:t xml:space="preserve"> người dùng thông qua </w:t>
      </w:r>
      <w:r w:rsidR="00184D6F">
        <w:t xml:space="preserve">các thiết bị </w:t>
      </w:r>
      <w:r w:rsidR="005777B7" w:rsidRPr="005777B7">
        <w:t xml:space="preserve">telepresence và telexistence hoặc sử dụng </w:t>
      </w:r>
      <w:r w:rsidR="00E9451A">
        <w:t>các</w:t>
      </w:r>
      <w:r w:rsidR="005777B7" w:rsidRPr="005777B7">
        <w:t xml:space="preserve"> </w:t>
      </w:r>
      <w:r w:rsidR="00184D6F">
        <w:t xml:space="preserve">dạng phi </w:t>
      </w:r>
      <w:r w:rsidR="00DE32CC">
        <w:t xml:space="preserve">vật </w:t>
      </w:r>
      <w:r w:rsidR="00184D6F">
        <w:t>chất</w:t>
      </w:r>
      <w:r w:rsidR="005777B7" w:rsidRPr="005777B7">
        <w:t xml:space="preserve"> ảo (VA)</w:t>
      </w:r>
      <w:r w:rsidR="00184D6F">
        <w:t xml:space="preserve"> </w:t>
      </w:r>
      <w:r w:rsidR="00DE32CC">
        <w:t xml:space="preserve">(internet,…) </w:t>
      </w:r>
      <w:r w:rsidR="00184D6F">
        <w:t>để khiến người dùng được cảm giác như thật với môi trường kết nối có bán kính hẹp</w:t>
      </w:r>
      <w:r w:rsidR="005777B7" w:rsidRPr="005777B7">
        <w:t xml:space="preserve">. </w:t>
      </w:r>
      <w:r w:rsidR="007336A2">
        <w:t>Người dùng sẽ được đắm chìm vào m</w:t>
      </w:r>
      <w:r w:rsidR="005777B7" w:rsidRPr="005777B7">
        <w:t xml:space="preserve">ôi trường </w:t>
      </w:r>
      <w:r w:rsidR="007336A2">
        <w:t>ảo nhưng lại</w:t>
      </w:r>
      <w:r w:rsidR="005777B7" w:rsidRPr="005777B7">
        <w:t xml:space="preserve"> </w:t>
      </w:r>
      <w:r w:rsidR="007336A2">
        <w:t xml:space="preserve">khiến người dùng cảm thấy rằng mình đang ở </w:t>
      </w:r>
      <w:r w:rsidR="005777B7" w:rsidRPr="005777B7">
        <w:t xml:space="preserve">thế giới thực để tạo ra </w:t>
      </w:r>
      <w:r w:rsidR="003B357A">
        <w:t>các giá trị</w:t>
      </w:r>
      <w:r w:rsidR="005777B7" w:rsidRPr="005777B7">
        <w:t xml:space="preserve"> trải nghiệm thực tiễn </w:t>
      </w:r>
      <w:r w:rsidR="003B357A">
        <w:t>cho người dùng làm thỏa mãn niềm khát khao về</w:t>
      </w:r>
      <w:r w:rsidR="005777B7" w:rsidRPr="005777B7">
        <w:t xml:space="preserve"> khoa học viễn tưởng</w:t>
      </w:r>
      <w:r w:rsidR="003B357A">
        <w:t xml:space="preserve">, huyền thoại, cổ tích, hay chỉ là để đáp ứng </w:t>
      </w:r>
      <w:r w:rsidR="00DE32CC">
        <w:t>các nhu cầu giải trí thông thường nói chung mục đích của VR chính là đáp ứng được mong muốn từ lâu của nhiều người đó là họ có thể đắm mình vào thế giới ảo và họ có thể hòa mình vào nó</w:t>
      </w:r>
      <w:r w:rsidR="005777B7" w:rsidRPr="005777B7">
        <w:t>.</w:t>
      </w:r>
      <w:r w:rsidR="00471422">
        <w:t xml:space="preserve"> Môi trường VR sẽ gần giống với môi trường thực tế dựa trên các hiệu ứng về vật lý, sinh học, địa lý, mỹ thuật,…</w:t>
      </w:r>
      <w:r w:rsidR="005777B7" w:rsidRPr="005777B7">
        <w:t xml:space="preserve"> </w:t>
      </w:r>
      <w:r w:rsidR="00471422">
        <w:t xml:space="preserve">Vì vậy tính chất quan trọng nhất của VR đó là phải làm sao khiến </w:t>
      </w:r>
      <w:r w:rsidR="00471422">
        <w:lastRenderedPageBreak/>
        <w:t xml:space="preserve">con người có thể hòa nhập vào được vào thế giới ảo bằng các giác quan (với công nghệ hiện tại tạm thời chúng ta chỉ có thể nghe được, nhìn được thế giới ảo). </w:t>
      </w:r>
      <w:r w:rsidR="00D428CE">
        <w:t>Các h</w:t>
      </w:r>
      <w:r w:rsidR="005777B7" w:rsidRPr="005777B7">
        <w:t xml:space="preserve">ệ thống thực tế </w:t>
      </w:r>
      <w:r w:rsidR="00D428CE">
        <w:t>tăng cường (AR)</w:t>
      </w:r>
      <w:r w:rsidR="005777B7" w:rsidRPr="005777B7">
        <w:t xml:space="preserve"> cũng có thể được coi là một hình thức VR mà lớp thông tin ảo</w:t>
      </w:r>
      <w:r w:rsidR="00F033A9">
        <w:t xml:space="preserve"> (yếu tố ảo)</w:t>
      </w:r>
      <w:r w:rsidR="005777B7" w:rsidRPr="005777B7">
        <w:t xml:space="preserve"> </w:t>
      </w:r>
      <w:r w:rsidR="00F033A9">
        <w:t>sẽ được lồng vào các khung cảnh thật hay clip, video quay cảnh thật</w:t>
      </w:r>
      <w:r w:rsidR="005777B7" w:rsidRPr="005777B7">
        <w:t xml:space="preserve"> </w:t>
      </w:r>
      <w:r w:rsidR="00F033A9">
        <w:t xml:space="preserve">được ghi lại bằng </w:t>
      </w:r>
      <w:r w:rsidR="005777B7" w:rsidRPr="005777B7">
        <w:t xml:space="preserve">máy ảnh </w:t>
      </w:r>
      <w:r w:rsidR="00F033A9">
        <w:t>có hỗ trợ</w:t>
      </w:r>
      <w:r w:rsidR="005777B7" w:rsidRPr="005777B7">
        <w:t xml:space="preserve"> tai nghe hoặc qua điện thoại thông minh </w:t>
      </w:r>
      <w:r w:rsidR="00F033A9">
        <w:t xml:space="preserve">hoặc </w:t>
      </w:r>
      <w:r w:rsidR="005777B7" w:rsidRPr="005777B7">
        <w:t>máy tính bảng.</w:t>
      </w:r>
    </w:p>
    <w:p w14:paraId="17F679DE" w14:textId="7BAB572F" w:rsidR="005777B7" w:rsidRDefault="005777B7" w:rsidP="005777B7">
      <w:pPr>
        <w:pStyle w:val="Tiumccp1"/>
      </w:pPr>
      <w:r>
        <w:t xml:space="preserve">1.2 </w:t>
      </w:r>
      <w:r w:rsidR="00132607">
        <w:t>Nguồn gốc</w:t>
      </w:r>
      <w:r w:rsidR="00E9451A">
        <w:t xml:space="preserve"> của thuật ngữ</w:t>
      </w:r>
    </w:p>
    <w:p w14:paraId="5C89BC46" w14:textId="31F6E253" w:rsidR="00B655BE" w:rsidRDefault="00B655BE" w:rsidP="00B655BE">
      <w:pPr>
        <w:pStyle w:val="Nidungvnbn"/>
      </w:pPr>
      <w:r w:rsidRPr="00B655BE">
        <w:t xml:space="preserve">Năm 1938, </w:t>
      </w:r>
      <w:r w:rsidR="0097227D">
        <w:t xml:space="preserve">trong tập các bài luận </w:t>
      </w:r>
      <w:r w:rsidR="00E9451A" w:rsidRPr="00B655BE">
        <w:t>Le Théâtre et son double</w:t>
      </w:r>
      <w:r w:rsidR="00E9451A">
        <w:t xml:space="preserve">, </w:t>
      </w:r>
      <w:r w:rsidRPr="00B655BE">
        <w:t xml:space="preserve">Antonin Artaud </w:t>
      </w:r>
      <w:r w:rsidR="0097227D">
        <w:t>trình bày các yếu tố</w:t>
      </w:r>
      <w:r w:rsidRPr="00B655BE">
        <w:t xml:space="preserve"> ảo</w:t>
      </w:r>
      <w:r w:rsidR="0097227D">
        <w:t xml:space="preserve"> tự nhiên</w:t>
      </w:r>
      <w:r w:rsidRPr="00B655BE">
        <w:t xml:space="preserve"> của các </w:t>
      </w:r>
      <w:r w:rsidR="0097227D">
        <w:t>nhân vật</w:t>
      </w:r>
      <w:r w:rsidRPr="00B655BE">
        <w:t xml:space="preserve"> và </w:t>
      </w:r>
      <w:r w:rsidR="0097227D">
        <w:t xml:space="preserve">các đối tượng </w:t>
      </w:r>
      <w:r w:rsidRPr="00B655BE">
        <w:t xml:space="preserve">trong nhà hát </w:t>
      </w:r>
      <w:r w:rsidR="00E9451A">
        <w:t xml:space="preserve">và </w:t>
      </w:r>
      <w:r w:rsidR="0097227D">
        <w:t xml:space="preserve">ông gọi </w:t>
      </w:r>
      <w:r w:rsidR="00E9451A">
        <w:t xml:space="preserve">các yếu tố </w:t>
      </w:r>
      <w:r w:rsidR="0097227D">
        <w:t xml:space="preserve">là </w:t>
      </w:r>
      <w:r w:rsidR="0097227D" w:rsidRPr="0097227D">
        <w:t>"la réalité virtuelle"</w:t>
      </w:r>
      <w:r w:rsidR="00E9451A">
        <w:t xml:space="preserve"> mà ngày nay chúng ta gọi là VR</w:t>
      </w:r>
      <w:r w:rsidRPr="00B655BE">
        <w:t xml:space="preserve">. Bản dịch tiếng Anh của cuốn sách này, được xuất bản vào năm 1958 </w:t>
      </w:r>
      <w:r w:rsidR="00E9451A">
        <w:t xml:space="preserve">đã chuyển thể cụm từ </w:t>
      </w:r>
      <w:r w:rsidR="00E9451A" w:rsidRPr="0097227D">
        <w:t>"la réalité virtuelle"</w:t>
      </w:r>
      <w:r w:rsidR="00E9451A">
        <w:t xml:space="preserve"> thành</w:t>
      </w:r>
      <w:r w:rsidRPr="00B655BE">
        <w:t xml:space="preserve"> "</w:t>
      </w:r>
      <w:r w:rsidR="00E9451A">
        <w:t>virtual reality</w:t>
      </w:r>
      <w:r w:rsidRPr="00B655BE">
        <w:t>". Thuật ngữ "thực tế nhân tạo"</w:t>
      </w:r>
      <w:r w:rsidR="00E9451A">
        <w:t xml:space="preserve"> (artificial reality)</w:t>
      </w:r>
      <w:r w:rsidRPr="00B655BE">
        <w:t>, do Myron Krueger đặt ra, đã được sử dụng từ những n</w:t>
      </w:r>
      <w:r w:rsidR="00E9451A">
        <w:t>ăm 1970. Và cuối cùng, t</w:t>
      </w:r>
      <w:r w:rsidRPr="00B655BE">
        <w:t xml:space="preserve">huật ngữ "thực tế ảo" </w:t>
      </w:r>
      <w:r w:rsidR="00E9451A">
        <w:t xml:space="preserve">(VR) đã </w:t>
      </w:r>
      <w:r w:rsidRPr="00B655BE">
        <w:t xml:space="preserve">được sử dụng </w:t>
      </w:r>
      <w:r w:rsidR="00E9451A">
        <w:t>bắt đầu từ cuốn tiểu thuyết khoa học</w:t>
      </w:r>
      <w:r w:rsidRPr="00B655BE">
        <w:t xml:space="preserve"> The Judas Mandala</w:t>
      </w:r>
      <w:r w:rsidR="00E9451A">
        <w:t xml:space="preserve"> vào</w:t>
      </w:r>
      <w:r w:rsidR="007D6009">
        <w:t xml:space="preserve"> năm 1982 của Damien Broderick.</w:t>
      </w:r>
    </w:p>
    <w:p w14:paraId="28AAB30F" w14:textId="4286F6B8" w:rsidR="005777B7" w:rsidRDefault="005777B7" w:rsidP="005777B7">
      <w:pPr>
        <w:pStyle w:val="Tiumccp1"/>
      </w:pPr>
      <w:r>
        <w:t>1.3 Công nghệ</w:t>
      </w:r>
    </w:p>
    <w:p w14:paraId="43455DE3" w14:textId="678984FD" w:rsidR="000142C2" w:rsidRDefault="000142C2" w:rsidP="000142C2">
      <w:pPr>
        <w:pStyle w:val="Nidungvnbn"/>
      </w:pPr>
      <w:r>
        <w:t xml:space="preserve">Ngôn ngữ mô hình thực tế ảo (Virtual Reality Modeling Language - VRML) được giới thiệu lần đầu tiên vào năm 1994 nhằm mục đích </w:t>
      </w:r>
      <w:r w:rsidR="00AF07E2">
        <w:t>xây dựng nên</w:t>
      </w:r>
      <w:r>
        <w:t xml:space="preserve"> "thế giới ảo" mà </w:t>
      </w:r>
      <w:r w:rsidR="00AF07E2">
        <w:t xml:space="preserve">người dùng có thể hòa mình vào không gian đó mà </w:t>
      </w:r>
      <w:r>
        <w:t xml:space="preserve">không </w:t>
      </w:r>
      <w:r w:rsidR="00AF07E2">
        <w:t xml:space="preserve">cần </w:t>
      </w:r>
      <w:r>
        <w:t xml:space="preserve">phụ thuộc vào tai nghe. Tổ </w:t>
      </w:r>
      <w:r w:rsidR="00AF07E2">
        <w:t>chức</w:t>
      </w:r>
      <w:r>
        <w:t xml:space="preserve"> Web3D sau đó được thành lập năm 1997 để phát triển các tiêu chuẩn công nghiệp </w:t>
      </w:r>
      <w:r w:rsidR="005068CC">
        <w:t xml:space="preserve">dành </w:t>
      </w:r>
      <w:r>
        <w:t xml:space="preserve">cho đồ hoạ 3D </w:t>
      </w:r>
      <w:r w:rsidR="005068CC">
        <w:t>chạy</w:t>
      </w:r>
      <w:r>
        <w:t xml:space="preserve"> trên web. </w:t>
      </w:r>
      <w:r w:rsidR="003D414F">
        <w:t xml:space="preserve">Tổ chức </w:t>
      </w:r>
      <w:r>
        <w:t xml:space="preserve">sau đó đã </w:t>
      </w:r>
      <w:r w:rsidR="005068CC">
        <w:t>tạo ra</w:t>
      </w:r>
      <w:r>
        <w:t xml:space="preserve"> X3D từ </w:t>
      </w:r>
      <w:r w:rsidR="005068CC">
        <w:t>framework</w:t>
      </w:r>
      <w:r>
        <w:t xml:space="preserve"> VRML như là một tiêu chuẩn lưu trữ và</w:t>
      </w:r>
      <w:r w:rsidR="005068CC">
        <w:t xml:space="preserve"> cũng là tiêu chuẩn</w:t>
      </w:r>
      <w:r>
        <w:t xml:space="preserve"> mã nguồn mở cho việc phân phối nội dung VR trên </w:t>
      </w:r>
      <w:r w:rsidR="005068CC">
        <w:t xml:space="preserve">các trang </w:t>
      </w:r>
      <w:r>
        <w:t>web.</w:t>
      </w:r>
    </w:p>
    <w:p w14:paraId="5A716A29" w14:textId="507049F4" w:rsidR="000142C2" w:rsidRDefault="000142C2" w:rsidP="000142C2">
      <w:pPr>
        <w:pStyle w:val="Nidungvnbn"/>
      </w:pPr>
      <w:r>
        <w:t xml:space="preserve">Tất cả các </w:t>
      </w:r>
      <w:r w:rsidR="003D414F">
        <w:t>công nghệ</w:t>
      </w:r>
      <w:r>
        <w:t xml:space="preserve"> hiện </w:t>
      </w:r>
      <w:r w:rsidR="003D414F">
        <w:t>nay</w:t>
      </w:r>
      <w:r>
        <w:t xml:space="preserve"> đều </w:t>
      </w:r>
      <w:r w:rsidR="003D414F">
        <w:t>tập trung phát triển cho các VR chạy trên nền tảng là</w:t>
      </w:r>
      <w:r>
        <w:t xml:space="preserve"> điện thoại thông minh</w:t>
      </w:r>
      <w:r w:rsidR="003D414F">
        <w:t>, các công nghệ này</w:t>
      </w:r>
      <w:r>
        <w:t xml:space="preserve"> bao gồm: kính ngắm</w:t>
      </w:r>
      <w:r w:rsidR="003D414F">
        <w:t xml:space="preserve"> (kính VR)</w:t>
      </w:r>
      <w:r>
        <w:t xml:space="preserve"> và các cảm biến chuyển động để theo dõi </w:t>
      </w:r>
      <w:r w:rsidR="003D414F">
        <w:t xml:space="preserve">như </w:t>
      </w:r>
      <w:r>
        <w:t xml:space="preserve">đầu, tay, và các </w:t>
      </w:r>
      <w:r w:rsidR="00E37F48">
        <w:t xml:space="preserve">cảm biến khác ở các </w:t>
      </w:r>
      <w:r>
        <w:t xml:space="preserve">vị trí </w:t>
      </w:r>
      <w:r w:rsidR="00E37F48">
        <w:t xml:space="preserve">khác của </w:t>
      </w:r>
      <w:r>
        <w:t xml:space="preserve">cơ thể; </w:t>
      </w:r>
      <w:r w:rsidR="00E37F48">
        <w:t xml:space="preserve">các kính VR này có </w:t>
      </w:r>
      <w:r>
        <w:t xml:space="preserve">màn hình </w:t>
      </w:r>
      <w:r w:rsidR="00E37F48">
        <w:t xml:space="preserve">là màn hình </w:t>
      </w:r>
      <w:r>
        <w:t xml:space="preserve">HD </w:t>
      </w:r>
      <w:r w:rsidR="00E37F48">
        <w:t xml:space="preserve">và 2 mắt của nó là các thấu </w:t>
      </w:r>
      <w:r w:rsidR="00E37F48">
        <w:lastRenderedPageBreak/>
        <w:t>kính lồi (áp dụng phương pháp lập thể - stereoscopy)</w:t>
      </w:r>
      <w:r>
        <w:t xml:space="preserve">; </w:t>
      </w:r>
      <w:r w:rsidR="00E37F48">
        <w:t>ngoài ra kính VR được trang bị thêm một</w:t>
      </w:r>
      <w:r>
        <w:t xml:space="preserve"> bộ vi xử lý nhỏ, nhẹ và nhanh. Những thành phần này đã </w:t>
      </w:r>
      <w:r w:rsidR="00E37F48">
        <w:t>tạo nên thiết bị VR</w:t>
      </w:r>
      <w:r>
        <w:t xml:space="preserve"> Oculus Rift 2012 đầu tiên</w:t>
      </w:r>
      <w:r w:rsidR="00E37F48">
        <w:t xml:space="preserve"> trên thế giới</w:t>
      </w:r>
      <w:r>
        <w:t>.</w:t>
      </w:r>
    </w:p>
    <w:p w14:paraId="4EB3B88D" w14:textId="3B498DC4" w:rsidR="000142C2" w:rsidRDefault="000142C2" w:rsidP="000142C2">
      <w:pPr>
        <w:pStyle w:val="Nidungvnbn"/>
      </w:pPr>
      <w:r>
        <w:t>Việc sản xuất hình ảnh và video VR độc lập đã tăng lên nhờ sự phát triển của các máy quay đa hướng,</w:t>
      </w:r>
      <w:r w:rsidR="00E37F48">
        <w:t xml:space="preserve"> hay</w:t>
      </w:r>
      <w:r>
        <w:t xml:space="preserve"> còn được gọi là</w:t>
      </w:r>
      <w:r w:rsidR="00E37F48">
        <w:t xml:space="preserve"> các</w:t>
      </w:r>
      <w:r>
        <w:t xml:space="preserve"> máy ảnh 360 độ hoặc máy quay VR, có khả năng ghi lại tất cả các hướng</w:t>
      </w:r>
      <w:r w:rsidR="00E37F48">
        <w:t xml:space="preserve"> của một cảnh ngoài đời thực. Với công nghệ hiện tại</w:t>
      </w:r>
      <w:r>
        <w:t xml:space="preserve"> </w:t>
      </w:r>
      <w:r w:rsidR="00E37F48">
        <w:t>cho</w:t>
      </w:r>
      <w:r>
        <w:t xml:space="preserve"> dù ở độ phân giải thấp </w:t>
      </w:r>
      <w:r w:rsidR="00E37F48">
        <w:t>hay</w:t>
      </w:r>
      <w:r>
        <w:t xml:space="preserve"> ở định dạng nén cao </w:t>
      </w:r>
      <w:r w:rsidR="00E37F48">
        <w:t>để</w:t>
      </w:r>
      <w:r>
        <w:t xml:space="preserve"> truyền trực tuyến</w:t>
      </w:r>
      <w:r w:rsidR="00E37F48">
        <w:t xml:space="preserve"> ta đều có thể tạo ra các hình ảnh VR này</w:t>
      </w:r>
      <w:r>
        <w:t xml:space="preserve">. </w:t>
      </w:r>
      <w:r w:rsidR="00E37F48">
        <w:t>Thêm vào đó</w:t>
      </w:r>
      <w:r>
        <w:t xml:space="preserve">, </w:t>
      </w:r>
      <w:r w:rsidR="00E37F48">
        <w:t xml:space="preserve">kĩ thuật </w:t>
      </w:r>
      <w:r>
        <w:t xml:space="preserve">chụp ảnh </w:t>
      </w:r>
      <w:r w:rsidR="00E37F48">
        <w:t xml:space="preserve">tĩnh </w:t>
      </w:r>
      <w:r>
        <w:t xml:space="preserve">bằng quang học </w:t>
      </w:r>
      <w:r w:rsidR="00E37F48">
        <w:t xml:space="preserve">cổ điển sẽ </w:t>
      </w:r>
      <w:r>
        <w:t xml:space="preserve">được sử dụng </w:t>
      </w:r>
      <w:r w:rsidR="00E37F48">
        <w:t xml:space="preserve">bằng cách chụp </w:t>
      </w:r>
      <w:r w:rsidR="00E37F48">
        <w:t xml:space="preserve">nhiều bức ảnh có độ phân giải cao </w:t>
      </w:r>
      <w:r w:rsidR="00C508AE">
        <w:t xml:space="preserve">và kết hợp chúng lại </w:t>
      </w:r>
      <w:r>
        <w:t>để tạo ra các vật thể và môi trường 3D chi tiết trong các ứng dụng VR.</w:t>
      </w:r>
    </w:p>
    <w:p w14:paraId="6EF38D41" w14:textId="6A04BAA7" w:rsidR="005777B7" w:rsidRDefault="005777B7" w:rsidP="005777B7">
      <w:pPr>
        <w:pStyle w:val="Tiumccp1"/>
      </w:pPr>
      <w:r>
        <w:t xml:space="preserve">1.4 </w:t>
      </w:r>
      <w:r w:rsidR="003E6CEB">
        <w:t>Nguyên lý hoạt động của VR</w:t>
      </w:r>
    </w:p>
    <w:p w14:paraId="7AB75F74" w14:textId="6C160BED" w:rsidR="00AC72B7" w:rsidRDefault="003E6CEB" w:rsidP="003E6CEB">
      <w:pPr>
        <w:pStyle w:val="Nidungvnbn"/>
      </w:pPr>
      <w:r>
        <w:t>Ta có bức ảnh sau:</w:t>
      </w:r>
    </w:p>
    <w:p w14:paraId="24D476CB" w14:textId="6E4D84FC" w:rsidR="003E6CEB" w:rsidRDefault="003E6CEB" w:rsidP="003E6CEB">
      <w:pPr>
        <w:pStyle w:val="Nidungvnbn"/>
        <w:jc w:val="center"/>
      </w:pPr>
      <w:r>
        <w:rPr>
          <w:noProof/>
        </w:rPr>
        <w:drawing>
          <wp:inline distT="0" distB="0" distL="0" distR="0" wp14:anchorId="50B3DDE5" wp14:editId="4D0ABD57">
            <wp:extent cx="5791835" cy="3232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232785"/>
                    </a:xfrm>
                    <a:prstGeom prst="rect">
                      <a:avLst/>
                    </a:prstGeom>
                  </pic:spPr>
                </pic:pic>
              </a:graphicData>
            </a:graphic>
          </wp:inline>
        </w:drawing>
      </w:r>
    </w:p>
    <w:p w14:paraId="2EF3A11F" w14:textId="19C6B0FC" w:rsidR="003E6CEB" w:rsidRDefault="003E6CEB" w:rsidP="003E6CEB">
      <w:pPr>
        <w:pStyle w:val="Caption"/>
        <w:rPr>
          <w:vertAlign w:val="superscript"/>
        </w:rPr>
      </w:pPr>
      <w:r>
        <w:t>Hình 1.1 Nguyên lý hoạt động của VR</w:t>
      </w:r>
      <w:r w:rsidRPr="003E6CEB">
        <w:rPr>
          <w:vertAlign w:val="superscript"/>
        </w:rPr>
        <w:t>[1]</w:t>
      </w:r>
    </w:p>
    <w:p w14:paraId="768078DA" w14:textId="0A0D9A45" w:rsidR="003E6CEB" w:rsidRDefault="003E6CEB" w:rsidP="003E6CEB">
      <w:pPr>
        <w:pStyle w:val="Nidungvnbn"/>
      </w:pPr>
      <w:r>
        <w:t>Nguyên lý hoạt động của VR gồm 3 phần chính là con người (human), các thiết bị phần cứng (hardware) và các phần mềm (software).</w:t>
      </w:r>
    </w:p>
    <w:p w14:paraId="46E3EF48" w14:textId="5DFE4A4F" w:rsidR="00C07FDB" w:rsidRDefault="00C07FDB" w:rsidP="003E6CEB">
      <w:pPr>
        <w:pStyle w:val="Nidungvnbn"/>
      </w:pPr>
      <w:r>
        <w:lastRenderedPageBreak/>
        <w:t>Một VR đầy đủ sẽ có 2 giai đoạn. Giai đoạn 1 bắt đầu từ việc con người sẽ sinh ra dữ liệu tương tác và các dữ liệu sẽ được truyền đi cho đến điểm kết thúc ở giai đoạn 1 là chương trình ứng dụng (game, ứng dụng phim, ảnh,…). Và giai đoạn 2 bắt đầu từ việc chương trình ứng dụng sẽ sinh ra các hình ảnh, phim, hoạt động mang tính VR</w:t>
      </w:r>
      <w:r w:rsidR="009B2985">
        <w:t xml:space="preserve"> và điểm kết thúc sẽ là sự cảm nhận, nhận thấy, giác ngộ các mô hình giả lập này ở con người.</w:t>
      </w:r>
    </w:p>
    <w:p w14:paraId="5ED60BB5" w14:textId="5F419158" w:rsidR="003E6CEB" w:rsidRDefault="009B2985" w:rsidP="003E6CEB">
      <w:pPr>
        <w:pStyle w:val="Nidungvnbn"/>
      </w:pPr>
      <w:r>
        <w:t>Giai đoạn 1 này sẽ như sau</w:t>
      </w:r>
      <w:r w:rsidR="003E6CEB">
        <w:t>:</w:t>
      </w:r>
    </w:p>
    <w:p w14:paraId="1B0FE5E7" w14:textId="07D39E94" w:rsidR="003E6CEB" w:rsidRDefault="003E6CEB" w:rsidP="003E6CEB">
      <w:pPr>
        <w:pStyle w:val="Nidungvnbn"/>
        <w:numPr>
          <w:ilvl w:val="0"/>
          <w:numId w:val="13"/>
        </w:numPr>
      </w:pPr>
      <w:r>
        <w:t>Đầu tiên, con người sẽ tương tác với chương trình thông qua giọng nói, cử chỉ hoặc các tương tác tay (da).</w:t>
      </w:r>
    </w:p>
    <w:p w14:paraId="5C774358" w14:textId="3B020E11" w:rsidR="003E6CEB" w:rsidRDefault="003E6CEB" w:rsidP="003E6CEB">
      <w:pPr>
        <w:pStyle w:val="Nidungvnbn"/>
        <w:numPr>
          <w:ilvl w:val="0"/>
          <w:numId w:val="13"/>
        </w:numPr>
      </w:pPr>
      <w:r>
        <w:t>Sau đó các dữ liệu tương tác này của con người sẽ được các thiết bị đầu vào (chuột, bàn phím, micro, các thiết bị cảm ứng, kính VR,…) thu thập lại.</w:t>
      </w:r>
    </w:p>
    <w:p w14:paraId="5DA77D6A" w14:textId="3E1B5498" w:rsidR="003E6CEB" w:rsidRDefault="003E6CEB" w:rsidP="003E6CEB">
      <w:pPr>
        <w:pStyle w:val="Nidungvnbn"/>
        <w:numPr>
          <w:ilvl w:val="0"/>
          <w:numId w:val="13"/>
        </w:numPr>
      </w:pPr>
      <w:r>
        <w:t xml:space="preserve">Tiếp đó, các dữ liệu này sẽ được chuyển đến các mạch như CPU, GPU, và các mạch tích hợp khác để </w:t>
      </w:r>
      <w:r w:rsidR="00C07FDB">
        <w:t>xử lý các kỹ thuật vật lý.</w:t>
      </w:r>
    </w:p>
    <w:p w14:paraId="65025765" w14:textId="1C46E8B4" w:rsidR="00C07FDB" w:rsidRDefault="00C07FDB" w:rsidP="003E6CEB">
      <w:pPr>
        <w:pStyle w:val="Nidungvnbn"/>
        <w:numPr>
          <w:ilvl w:val="0"/>
          <w:numId w:val="13"/>
        </w:numPr>
      </w:pPr>
      <w:r>
        <w:t>Tiếp theo các dữ liệu này sẽ được chuyển đến kernel để tạo các cơ chế liên lạc giữa các tiến trình (chương trình VR đang chạy với các thiết bị phần cứng như CPU, GPU,… Ở đây, trong một vài trường hợp sẽ xuất hiện độ trễ tùy vào dữ liệu hay hệ thống.</w:t>
      </w:r>
    </w:p>
    <w:p w14:paraId="3CD689D1" w14:textId="37BDA69F" w:rsidR="00C07FDB" w:rsidRDefault="00C07FDB" w:rsidP="003E6CEB">
      <w:pPr>
        <w:pStyle w:val="Nidungvnbn"/>
        <w:numPr>
          <w:ilvl w:val="0"/>
          <w:numId w:val="13"/>
        </w:numPr>
      </w:pPr>
      <w:r>
        <w:t>Sau khi tạo xong các cơ chế liên lạc, dữ liệu sẽ được chuyển đến các chương trình nhận dạng</w:t>
      </w:r>
      <w:r w:rsidR="009B2985">
        <w:t xml:space="preserve"> (nhận dạng cử chỉ, giọng nói,…)</w:t>
      </w:r>
      <w:r>
        <w:t>, xử lý và phân tích các dữ liệu tương tác này. Tùy vào độ phức tạp mà chương trình sẽ xuất hiện độ trễ hay là không.</w:t>
      </w:r>
    </w:p>
    <w:p w14:paraId="70F5D0BF" w14:textId="65BFDD89" w:rsidR="00C07FDB" w:rsidRDefault="009B2985" w:rsidP="003E6CEB">
      <w:pPr>
        <w:pStyle w:val="Nidungvnbn"/>
        <w:numPr>
          <w:ilvl w:val="0"/>
          <w:numId w:val="13"/>
        </w:numPr>
      </w:pPr>
      <w:r>
        <w:t>Cuối cùng dữ liệu sẽ được truyền đến điểm cuối cùng là các chương trình ứng dụng.</w:t>
      </w:r>
    </w:p>
    <w:p w14:paraId="0CA2B51A" w14:textId="5EFB7115" w:rsidR="009B2985" w:rsidRDefault="009B2985" w:rsidP="009B2985">
      <w:pPr>
        <w:pStyle w:val="Nidungvnbn"/>
      </w:pPr>
      <w:r>
        <w:t>Giai đoạn 2 VR sẽ hoạt động như sau:</w:t>
      </w:r>
    </w:p>
    <w:p w14:paraId="6F5BE158" w14:textId="4E5105D8" w:rsidR="009B2985" w:rsidRDefault="009B2985" w:rsidP="009B2985">
      <w:pPr>
        <w:pStyle w:val="Nidungvnbn"/>
        <w:numPr>
          <w:ilvl w:val="0"/>
          <w:numId w:val="14"/>
        </w:numPr>
      </w:pPr>
      <w:r>
        <w:t xml:space="preserve">Nếu có dữ liệu đầu vào, thì các chương trình ứng dụng sẽ phân tích và xử lý và trả ra kết quả tương ứng. Còn nếu không xảy ra giai đoạn 1 thì chương </w:t>
      </w:r>
      <w:r>
        <w:lastRenderedPageBreak/>
        <w:t>trình sẽ sinh ra các dữ liệu mang tính VR (hình ảnh VR (360 độ), phim VR,…).</w:t>
      </w:r>
    </w:p>
    <w:p w14:paraId="155A18D2" w14:textId="4886053E" w:rsidR="009B2985" w:rsidRDefault="009B2985" w:rsidP="009B2985">
      <w:pPr>
        <w:pStyle w:val="Nidungvnbn"/>
        <w:numPr>
          <w:ilvl w:val="0"/>
          <w:numId w:val="14"/>
        </w:numPr>
      </w:pPr>
      <w:r>
        <w:t>Sau đó dữ liệu sẽ được chuyển đến kernel để tạo cầu nối kết nối tới các thiết bị phần cứng.</w:t>
      </w:r>
    </w:p>
    <w:p w14:paraId="5883F06B" w14:textId="5C7AE8E5" w:rsidR="009B2985" w:rsidRDefault="009B2985" w:rsidP="009B2985">
      <w:pPr>
        <w:pStyle w:val="Nidungvnbn"/>
        <w:numPr>
          <w:ilvl w:val="0"/>
          <w:numId w:val="14"/>
        </w:numPr>
      </w:pPr>
      <w:r>
        <w:t>Sau khi được kernel chuyển tiếp thì tại đây các thiết bị phần cứng như CPU, GPU,… sẽ tạo ra hình ảnh</w:t>
      </w:r>
      <w:r w:rsidR="00442D87">
        <w:t>, âm thanh,…từ các dữ liệu này.</w:t>
      </w:r>
    </w:p>
    <w:p w14:paraId="724573B4" w14:textId="01A06EA4" w:rsidR="00442D87" w:rsidRDefault="00442D87" w:rsidP="009B2985">
      <w:pPr>
        <w:pStyle w:val="Nidungvnbn"/>
        <w:numPr>
          <w:ilvl w:val="0"/>
          <w:numId w:val="14"/>
        </w:numPr>
      </w:pPr>
      <w:r>
        <w:t>Dữ liệu sau khi được mô phỏng hóa sẽ được trình bày, biểu đạt hay hiện thị trên các thiết bị đầu ra như kính VR, màn hình, loa,…</w:t>
      </w:r>
    </w:p>
    <w:p w14:paraId="02C13C89" w14:textId="13F08ED3" w:rsidR="00442D87" w:rsidRDefault="00442D87" w:rsidP="009B2985">
      <w:pPr>
        <w:pStyle w:val="Nidungvnbn"/>
        <w:numPr>
          <w:ilvl w:val="0"/>
          <w:numId w:val="14"/>
        </w:numPr>
      </w:pPr>
      <w:r>
        <w:t>Và cuối cùng sẽ tiếp nhận, xử lý và cảm nhận các hình ảnh, phim, âm thanh đã được mô phỏng hóa này.</w:t>
      </w:r>
    </w:p>
    <w:p w14:paraId="0EA3EDD3" w14:textId="3F302C03" w:rsidR="00442D87" w:rsidRPr="00442D87" w:rsidRDefault="00442D87" w:rsidP="00442D87">
      <w:pPr>
        <w:pStyle w:val="Nidungvnbn"/>
      </w:pPr>
      <w:r>
        <w:t>Một VR không nhất cần phải có cả 2 giai đoạn, tuy nhiên giai đoạn 2 là bắt buộc vì mục tiêu cơ bản nhất và quan trọng nhất là biểu hiện, trình bày và mô phỏng hóa để con người có thể “hòa mình” vào phong cảnh ảo hóa mà chương trình đã tạo ra.</w:t>
      </w:r>
    </w:p>
    <w:p w14:paraId="21902E6B" w14:textId="1608F11A" w:rsidR="007B1A23" w:rsidRDefault="00453AB1" w:rsidP="005777B7">
      <w:pPr>
        <w:pStyle w:val="Chng"/>
      </w:pPr>
      <w:r w:rsidRPr="004A7C39">
        <w:t>CHƯƠNG 2</w:t>
      </w:r>
      <w:r w:rsidR="00024496">
        <w:t xml:space="preserve"> – </w:t>
      </w:r>
      <w:r w:rsidRPr="004A7C39">
        <w:t>TỔNG QUAN</w:t>
      </w:r>
      <w:bookmarkEnd w:id="18"/>
      <w:r w:rsidR="009B2985">
        <w:t xml:space="preserve"> VỀ ỨNG DỤNG</w:t>
      </w:r>
    </w:p>
    <w:p w14:paraId="70162D56" w14:textId="3C0FF759" w:rsidR="00442D87" w:rsidRDefault="000F510A" w:rsidP="00442D87">
      <w:pPr>
        <w:pStyle w:val="Nidungvnbn"/>
      </w:pPr>
      <w:r>
        <w:t>Ứng dụng mà nhóm sẽ xây dựng để áp dụng công nghệ VR đó là ứng dụng game (trò chơi điện tử) chạy trên nền là thiết bị di động (điện thoại thông minh) hay là máy tính (máy tính để bàn, laptop).</w:t>
      </w:r>
    </w:p>
    <w:p w14:paraId="4B90D644" w14:textId="74115A19" w:rsidR="000F510A" w:rsidRDefault="000F510A" w:rsidP="000F510A">
      <w:pPr>
        <w:pStyle w:val="Tiumccp1"/>
      </w:pPr>
      <w:r>
        <w:t>2.1 Khát quát về trò chơi</w:t>
      </w:r>
    </w:p>
    <w:p w14:paraId="58BA6525" w14:textId="5CC2507F" w:rsidR="000F510A" w:rsidRDefault="000F510A" w:rsidP="000F510A">
      <w:pPr>
        <w:pStyle w:val="Nidungvnbn"/>
      </w:pPr>
      <w:r>
        <w:t>Trò chơi mà tác giả xây dựng sẽ là trò chơi hành động với góc nhìn thứ ba từ phía người chơi. Người chơi sẽ là con người, người chơi có thể chọn cho mình là nam hay là nữ.</w:t>
      </w:r>
    </w:p>
    <w:p w14:paraId="6D5CAC8F" w14:textId="47DFBA73" w:rsidR="000F510A" w:rsidRDefault="000F510A" w:rsidP="000F510A">
      <w:pPr>
        <w:pStyle w:val="Tiumccp1"/>
      </w:pPr>
      <w:r>
        <w:t>2.2 Mục tiêu của trò chơi</w:t>
      </w:r>
    </w:p>
    <w:p w14:paraId="6D00B8B3" w14:textId="1F8C1E25" w:rsidR="000F510A" w:rsidRDefault="000F510A" w:rsidP="000F510A">
      <w:pPr>
        <w:pStyle w:val="Nidungvnbn"/>
      </w:pPr>
      <w:r>
        <w:t>Người chơi sẽ vượt qua địa hình có chứa những con zombie (xác sống), tiêu diệt các nhân vật to lớn, chủ chốt của trò chơi (boss) để có thể tìm đến và giải thoát người thân mà nhân vật đang đi tìm trong trò chơi.</w:t>
      </w:r>
    </w:p>
    <w:p w14:paraId="5D6D3540" w14:textId="77777777" w:rsidR="000F510A" w:rsidRDefault="000F510A" w:rsidP="000F510A">
      <w:pPr>
        <w:pStyle w:val="Nidungvnbn"/>
      </w:pPr>
    </w:p>
    <w:p w14:paraId="69894B7C" w14:textId="3F13A678" w:rsidR="000F510A" w:rsidRDefault="000F510A" w:rsidP="000F510A">
      <w:pPr>
        <w:pStyle w:val="Tiumccp1"/>
      </w:pPr>
      <w:r>
        <w:lastRenderedPageBreak/>
        <w:t>2.3 Các nhân vật chính của trò chơi</w:t>
      </w:r>
    </w:p>
    <w:p w14:paraId="6FE6283A" w14:textId="3AD72935" w:rsidR="000F510A" w:rsidRDefault="000F510A" w:rsidP="000F510A">
      <w:pPr>
        <w:pStyle w:val="Nidungvnbn"/>
      </w:pPr>
      <w:r>
        <w:t xml:space="preserve">Trò chơi sẽ có 2 chế độ để người chơi tùy chọn đó là chơi một mình (chơi solo) hay chơi nhóm 2 người qua mạng </w:t>
      </w:r>
      <w:r w:rsidR="00B00C56">
        <w:t>LAN</w:t>
      </w:r>
      <w:r>
        <w:t>.</w:t>
      </w:r>
    </w:p>
    <w:p w14:paraId="6BAC60FD" w14:textId="09A153E9" w:rsidR="000F510A" w:rsidRDefault="000F510A" w:rsidP="000F510A">
      <w:pPr>
        <w:pStyle w:val="Nidungvnbn"/>
      </w:pPr>
      <w:r>
        <w:t xml:space="preserve">Nếu chơi một người, người chơi sẽ đóng giả vào vai </w:t>
      </w:r>
      <w:r w:rsidR="00B00C56">
        <w:t>nhân vật có tên là Thomson. Thomson là một người bố tuyệt vời, đầy nhiệt huyết sẽ vượt qua các khó khăn của trò chơi để tìm thấy đứa con bé bỏng Emily vô tình bị thất lạc của mình.</w:t>
      </w:r>
    </w:p>
    <w:p w14:paraId="0D1CC50C" w14:textId="0559F8E4" w:rsidR="00B00C56" w:rsidRDefault="00B00C56" w:rsidP="000F510A">
      <w:pPr>
        <w:pStyle w:val="Nidungvnbn"/>
      </w:pPr>
      <w:r>
        <w:t>Nếu chơi ở chế độ 2 người chơi, người chơi 1 sẽ đóng giả vào vai là Tom và người chơi 2 sẽ đóng giả vào vai là Athena, cặp vợ chồng này đầy lòng nhân ái nhưng lại trắc trở vì đã bỏ rơi Alexander (gọi tắt là Alex - con trai của Tom và Athena). 2 người chơi sẽ vượt qua khó khăn của trò chơi để đi tìm Alexander.</w:t>
      </w:r>
    </w:p>
    <w:p w14:paraId="1A0931CC" w14:textId="1FDB9805" w:rsidR="000F510A" w:rsidRDefault="000F510A" w:rsidP="000F510A">
      <w:pPr>
        <w:pStyle w:val="Tiumccp1"/>
      </w:pPr>
      <w:r>
        <w:t>2.4 Sơ lược về cốt truyện</w:t>
      </w:r>
    </w:p>
    <w:p w14:paraId="4663C00C" w14:textId="35943D24" w:rsidR="00B00C56" w:rsidRDefault="00AE5F40" w:rsidP="00B00C56">
      <w:pPr>
        <w:pStyle w:val="Nidungvnbn"/>
      </w:pPr>
      <w:r>
        <w:t>Mặc dù trò chơi có 2 chế độ nhưng sẽ có cùng 1 cốt truyện gần giống nhau.</w:t>
      </w:r>
    </w:p>
    <w:p w14:paraId="12FA5AE2" w14:textId="5BF61239" w:rsidR="00AE5F40" w:rsidRDefault="00AE5F40" w:rsidP="00B00C56">
      <w:pPr>
        <w:pStyle w:val="Nidungvnbn"/>
      </w:pPr>
      <w:r>
        <w:t>Thomson, Tom và Athena là những người bố, người mẹ vô tình bị lạc mất đi Emily và Alex (là những đứa con của mình). Nhân vật sẽ vượt qua các zombie, các boss và vượt qua ngay cả cơn đói và tình trạng của mình để tìm thấy lại những đứa con của họ.</w:t>
      </w:r>
    </w:p>
    <w:p w14:paraId="0A2603FB" w14:textId="178EAAE0" w:rsidR="00AE5F40" w:rsidRDefault="00AE5F40" w:rsidP="00B00C56">
      <w:pPr>
        <w:pStyle w:val="Nidungvnbn"/>
      </w:pPr>
      <w:r>
        <w:t>Các nhân vật sẽ phải bắn các zombie để lấy tiền để mua vật phẩm</w:t>
      </w:r>
      <w:r w:rsidR="00121872">
        <w:t xml:space="preserve"> </w:t>
      </w:r>
      <w:r w:rsidR="00121872">
        <w:t>(súng, đạn, đồ ăn,…)</w:t>
      </w:r>
      <w:r>
        <w:t xml:space="preserve"> </w:t>
      </w:r>
      <w:r w:rsidR="00121872">
        <w:t xml:space="preserve">trong các cửa hàng (store) của trò chơi </w:t>
      </w:r>
      <w:r>
        <w:t xml:space="preserve"> hoặc cũng có thể né tránh các đối tượng này phòng hờ trường hợp sẽ phải chết. Tuy nhiên các nhân vật sẽ không thể né tránh các boss, mà sẽ phải đương đầu và tiêu diệt các boss này vì các boss này nắm giữ những vị trí quan trọng trên con đường họ đi tìm con của mình.</w:t>
      </w:r>
      <w:r w:rsidR="00121872">
        <w:t xml:space="preserve"> Khi hạ được các boss người chơi sẽ được trò chơi tặng thưởng một vài món (sản phẩm, vật phẩm,…)/một vài thông số có giá trị có thể giúp người chơi kéo dài được khả năng tồn tại/sống sót.</w:t>
      </w:r>
    </w:p>
    <w:p w14:paraId="680D2AA2" w14:textId="5766B66D" w:rsidR="00AE5F40" w:rsidRDefault="00AE5F40" w:rsidP="00B00C56">
      <w:pPr>
        <w:pStyle w:val="Nidungvnbn"/>
      </w:pPr>
      <w:r>
        <w:t>Bên cạnh phải bắn/né các zombie hay hạ/tiêu diệt các boss thì người chơi sẽ phải tìm thức ăn</w:t>
      </w:r>
      <w:r w:rsidR="00121872">
        <w:t>, nước uống</w:t>
      </w:r>
      <w:r>
        <w:t xml:space="preserve"> để có thể vượt qua </w:t>
      </w:r>
      <w:r w:rsidR="00121872">
        <w:t>cơn đói để có sinh tồn được trong môi trường khắc nghiệt này.</w:t>
      </w:r>
    </w:p>
    <w:p w14:paraId="1A715D06" w14:textId="4FD2E6FA" w:rsidR="00121872" w:rsidRDefault="00121872" w:rsidP="00B00C56">
      <w:pPr>
        <w:pStyle w:val="Nidungvnbn"/>
      </w:pPr>
      <w:r>
        <w:lastRenderedPageBreak/>
        <w:t>Ngoài ra, trên đường đi tìm con của mình, các nhân vật cũng có thể cứu giúp các nhân vật phụ trong các sự kiện phụ của trò chơi. Để cứu giúp các nhân vật phụ này, người chơi sẽ phải chi trả cho một vài khoản chi phí, tuy nhiên sẽ có phần thưởng xứng đáng được trao lại cho người chơi (phần thưởng có thể là tiền, đồ ăn, thức uống, các vật phẩm có giá trị,…).</w:t>
      </w:r>
    </w:p>
    <w:p w14:paraId="6D036CD3" w14:textId="3B66607F" w:rsidR="000F510A" w:rsidRDefault="000F510A" w:rsidP="000F510A">
      <w:pPr>
        <w:pStyle w:val="Tiumccp1"/>
      </w:pPr>
      <w:r>
        <w:t>2.5 Các yếu tố cơ bản của trò chơi</w:t>
      </w:r>
    </w:p>
    <w:p w14:paraId="6190CBB7" w14:textId="0EBE3B38" w:rsidR="00121872" w:rsidRDefault="00C355D9" w:rsidP="00121872">
      <w:pPr>
        <w:pStyle w:val="Nidungvnbn"/>
      </w:pPr>
      <w:r>
        <w:t>Các yếu tố chính trong trò chơi sẽ được chia thành 3 loại: loại thứ nhất là yếu tố vật lý, loại thứ hai là các yếu tố liên quan đến nhân vật, loại thứ ba là các yếu tố liên quan đến vũ khí hay vật phẩm.</w:t>
      </w:r>
    </w:p>
    <w:p w14:paraId="32F2792F" w14:textId="2683B12E" w:rsidR="00C355D9" w:rsidRDefault="003D719E" w:rsidP="003D719E">
      <w:pPr>
        <w:pStyle w:val="Tiumccp2"/>
      </w:pPr>
      <w:r>
        <w:t>2.5.1 Các yếu tố về vật lý</w:t>
      </w:r>
    </w:p>
    <w:p w14:paraId="2530FAB1" w14:textId="0C4F7571" w:rsidR="003D719E" w:rsidRDefault="003D719E" w:rsidP="003D719E">
      <w:pPr>
        <w:pStyle w:val="Nidungvnbn"/>
      </w:pPr>
      <w:r>
        <w:t>Các yếu tố vật lý bao gồm 2 loại là các yếu tố về mặt kỹ thuật vật lý và yếu tố về con người.</w:t>
      </w:r>
    </w:p>
    <w:p w14:paraId="5F592613" w14:textId="17E95F54" w:rsidR="003D719E" w:rsidRDefault="003D719E" w:rsidP="003D719E">
      <w:pPr>
        <w:pStyle w:val="Nidungvnbn"/>
      </w:pPr>
      <w:r>
        <w:t>Yếu tố về mặt vật lý đó chương trình sẽ sử dụng các phần mềm, các phần đi kèm ứng với phần mềm (asset) và các kỹ thuật VR để xây dựng nên chương trình.</w:t>
      </w:r>
    </w:p>
    <w:p w14:paraId="6EFACE56" w14:textId="6A6E0E21" w:rsidR="003D719E" w:rsidRDefault="003D719E" w:rsidP="003D719E">
      <w:pPr>
        <w:pStyle w:val="Nidungvnbn"/>
      </w:pPr>
      <w:r>
        <w:t>Yếu tố về mặt con người đó là:</w:t>
      </w:r>
    </w:p>
    <w:p w14:paraId="1B20F995" w14:textId="30C0A0CA" w:rsidR="003D719E" w:rsidRDefault="003D719E" w:rsidP="003D719E">
      <w:pPr>
        <w:pStyle w:val="Nidungvnbn"/>
        <w:numPr>
          <w:ilvl w:val="0"/>
          <w:numId w:val="15"/>
        </w:numPr>
      </w:pPr>
      <w:r>
        <w:t>Tạo ra được giá trị giải trí cho người chơi.</w:t>
      </w:r>
    </w:p>
    <w:p w14:paraId="212F1661" w14:textId="2120E9AA" w:rsidR="003D719E" w:rsidRDefault="003D719E" w:rsidP="003D719E">
      <w:pPr>
        <w:pStyle w:val="Nidungvnbn"/>
        <w:numPr>
          <w:ilvl w:val="0"/>
          <w:numId w:val="15"/>
        </w:numPr>
      </w:pPr>
      <w:r>
        <w:t>Người chơi có thể hòa mình vào không gian, cảnh vật, sự kiện,… của trò chơi.</w:t>
      </w:r>
    </w:p>
    <w:p w14:paraId="55529F80" w14:textId="0F7C457E" w:rsidR="003D719E" w:rsidRDefault="003D719E" w:rsidP="003D719E">
      <w:pPr>
        <w:pStyle w:val="Tiumccp2"/>
      </w:pPr>
      <w:r>
        <w:t>2.5.2 Các yếu tố liên quan đến nhân vật</w:t>
      </w:r>
    </w:p>
    <w:p w14:paraId="2D82B6BC" w14:textId="7F8D3469" w:rsidR="003D719E" w:rsidRDefault="003D719E" w:rsidP="003D719E">
      <w:pPr>
        <w:pStyle w:val="Nidungvnbn"/>
      </w:pPr>
      <w:r>
        <w:t xml:space="preserve">Về mặt </w:t>
      </w:r>
      <w:r w:rsidR="00085FE5">
        <w:t>nhân vật, trò chơi sẽ có các yếu tố sau:</w:t>
      </w:r>
    </w:p>
    <w:p w14:paraId="6720A01F" w14:textId="609A8568" w:rsidR="00085FE5" w:rsidRDefault="00085FE5" w:rsidP="00085FE5">
      <w:pPr>
        <w:pStyle w:val="Nidungvnbn"/>
        <w:numPr>
          <w:ilvl w:val="0"/>
          <w:numId w:val="16"/>
        </w:numPr>
      </w:pPr>
      <w:r>
        <w:t>Chỉ số máu của nhân vật hay còn gọi tắt là HP, là một thuộc tính quan trọng. Nhân vật sẽ bị mất máu nếu bị zombie đánh phải. Khi thuộc tính máu của nhân vật có giá trị là 0 thì coi như nhân vật đó chết và trò chơi của nhân vật đó sẽ kết thúc và nhân vật đó sẽ bắt đầu lại từ đầu.</w:t>
      </w:r>
    </w:p>
    <w:p w14:paraId="20066116" w14:textId="1E345D88" w:rsidR="00085FE5" w:rsidRDefault="00085FE5" w:rsidP="00085FE5">
      <w:pPr>
        <w:pStyle w:val="Nidungvnbn"/>
        <w:numPr>
          <w:ilvl w:val="0"/>
          <w:numId w:val="16"/>
        </w:numPr>
      </w:pPr>
      <w:r>
        <w:t xml:space="preserve">Chỉ số Starving của nhân vật (gọi tắt là starving) tượng trưng cho mức độ đói khát của nhân vật. Chỉ số này sẽ bị giảm theo thời gian (giảm theo chu </w:t>
      </w:r>
      <w:r>
        <w:lastRenderedPageBreak/>
        <w:t>kỳ với số lượng quy định). Tương tự như HP, nếu giá trị starving là 0 thì nhân vật sẽ chết vì đói và trò chơi sẽ chấm dứt.</w:t>
      </w:r>
    </w:p>
    <w:p w14:paraId="59F4E54D" w14:textId="77777777" w:rsidR="00085FE5" w:rsidRDefault="00085FE5" w:rsidP="00085FE5">
      <w:pPr>
        <w:pStyle w:val="Nidungvnbn"/>
        <w:numPr>
          <w:ilvl w:val="0"/>
          <w:numId w:val="16"/>
        </w:numPr>
      </w:pPr>
      <w:bookmarkStart w:id="19" w:name="_GoBack"/>
      <w:bookmarkEnd w:id="19"/>
    </w:p>
    <w:p w14:paraId="671BC939" w14:textId="71EFC471" w:rsidR="003D719E" w:rsidRDefault="003D719E" w:rsidP="003D719E">
      <w:pPr>
        <w:pStyle w:val="Tiumccp2"/>
      </w:pPr>
      <w:r>
        <w:t>2.5.3 Các yếu tố liên quan đến vật phẩm</w:t>
      </w:r>
    </w:p>
    <w:p w14:paraId="4674E603" w14:textId="3328F8AA" w:rsidR="000F510A" w:rsidRDefault="000F510A" w:rsidP="000F510A">
      <w:pPr>
        <w:pStyle w:val="Tiumccp1"/>
      </w:pPr>
      <w:r>
        <w:t>2.6 Các hành động chính</w:t>
      </w:r>
    </w:p>
    <w:p w14:paraId="45D87197" w14:textId="77777777" w:rsidR="000F510A" w:rsidRPr="004A7C39" w:rsidRDefault="000F510A" w:rsidP="000F510A">
      <w:pPr>
        <w:pStyle w:val="Tiumccp1"/>
      </w:pPr>
    </w:p>
    <w:p w14:paraId="07D6740C"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61F2A8C3"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3ECCEFB0" w14:textId="3CB9D4D5" w:rsidR="007E7FF7" w:rsidRPr="00973467" w:rsidRDefault="00973467" w:rsidP="00973467">
      <w:pPr>
        <w:pStyle w:val="Nidungvnbn"/>
        <w:numPr>
          <w:ilvl w:val="0"/>
          <w:numId w:val="12"/>
        </w:numPr>
      </w:pPr>
      <w:r w:rsidRPr="00973467">
        <w:t>https://en.wikipedia.org/wiki/Virtual_reality</w:t>
      </w:r>
    </w:p>
    <w:p w14:paraId="57141A43" w14:textId="77777777" w:rsidR="007E7FF7" w:rsidRPr="007E6AB9" w:rsidRDefault="007E7FF7" w:rsidP="007E7FF7">
      <w:pPr>
        <w:tabs>
          <w:tab w:val="center" w:pos="6379"/>
        </w:tabs>
        <w:spacing w:after="200" w:line="276" w:lineRule="auto"/>
        <w:jc w:val="center"/>
        <w:rPr>
          <w:b/>
          <w:sz w:val="32"/>
          <w:szCs w:val="32"/>
        </w:rPr>
      </w:pPr>
      <w:r>
        <w:rPr>
          <w:b/>
          <w:sz w:val="32"/>
          <w:szCs w:val="32"/>
        </w:rPr>
        <w:t>PHỤ LỤC</w:t>
      </w:r>
    </w:p>
    <w:p w14:paraId="394068B0" w14:textId="694A4645" w:rsidR="00BB2B2A" w:rsidRPr="007E7FF7" w:rsidRDefault="00BB2B2A" w:rsidP="0064189C">
      <w:pPr>
        <w:pStyle w:val="Nidungvnbn"/>
        <w:rPr>
          <w:b/>
        </w:rPr>
      </w:pPr>
    </w:p>
    <w:sectPr w:rsidR="00BB2B2A" w:rsidRPr="007E7FF7" w:rsidSect="003C69F2">
      <w:headerReference w:type="default" r:id="rId14"/>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in" w:date="2014-05-10T23:37:00Z" w:initials="TT">
    <w:p w14:paraId="57CA74A7" w14:textId="77777777" w:rsidR="007E7FF7" w:rsidRDefault="007E7FF7">
      <w:pPr>
        <w:pStyle w:val="CommentText"/>
      </w:pPr>
      <w:r>
        <w:rPr>
          <w:rStyle w:val="CommentReference"/>
        </w:rPr>
        <w:annotationRef/>
      </w:r>
      <w:r>
        <w:t>Normal, font size 14</w:t>
      </w:r>
    </w:p>
  </w:comment>
  <w:comment w:id="1" w:author="Tran Tin" w:date="2014-05-10T23:37:00Z" w:initials="TT">
    <w:p w14:paraId="0CEA1200" w14:textId="77777777" w:rsidR="007E7FF7" w:rsidRDefault="007E7FF7">
      <w:pPr>
        <w:pStyle w:val="CommentText"/>
      </w:pPr>
      <w:r>
        <w:rPr>
          <w:rStyle w:val="CommentReference"/>
        </w:rPr>
        <w:annotationRef/>
      </w:r>
      <w:r>
        <w:t>Bold, font size 14</w:t>
      </w:r>
    </w:p>
  </w:comment>
  <w:comment w:id="2" w:author="Tran Tin" w:date="2014-05-10T23:37:00Z" w:initials="TT">
    <w:p w14:paraId="0AC140A0" w14:textId="77777777" w:rsidR="007E7FF7" w:rsidRDefault="007E7FF7">
      <w:pPr>
        <w:pStyle w:val="CommentText"/>
      </w:pPr>
      <w:r>
        <w:rPr>
          <w:rStyle w:val="CommentReference"/>
        </w:rPr>
        <w:annotationRef/>
      </w:r>
      <w:r>
        <w:t>Bold, font size 14</w:t>
      </w:r>
    </w:p>
  </w:comment>
  <w:comment w:id="3" w:author="Tran Tin" w:date="2014-05-10T23:37:00Z" w:initials="TT">
    <w:p w14:paraId="32D8FD90" w14:textId="77777777" w:rsidR="007E7FF7" w:rsidRDefault="007E7FF7">
      <w:pPr>
        <w:pStyle w:val="CommentText"/>
      </w:pPr>
      <w:r>
        <w:rPr>
          <w:rStyle w:val="CommentReference"/>
        </w:rPr>
        <w:annotationRef/>
      </w:r>
      <w:r>
        <w:t>Bold, font size 16</w:t>
      </w:r>
    </w:p>
  </w:comment>
  <w:comment w:id="4" w:author="Tran Tin" w:date="2014-05-10T23:58:00Z" w:initials="TT">
    <w:p w14:paraId="49844312" w14:textId="77777777" w:rsidR="00650D6A" w:rsidRDefault="00650D6A">
      <w:pPr>
        <w:pStyle w:val="CommentText"/>
      </w:pPr>
      <w:r>
        <w:rPr>
          <w:rStyle w:val="CommentReference"/>
        </w:rPr>
        <w:annotationRef/>
      </w:r>
      <w:r>
        <w:t>Bold, font size 24</w:t>
      </w:r>
    </w:p>
  </w:comment>
  <w:comment w:id="5" w:author="Tran Tin" w:date="2014-05-12T20:08:00Z" w:initials="TT">
    <w:p w14:paraId="720DE77F" w14:textId="77777777" w:rsidR="00CA1C39" w:rsidRDefault="00CA1C39">
      <w:pPr>
        <w:pStyle w:val="CommentText"/>
      </w:pPr>
      <w:r>
        <w:rPr>
          <w:rStyle w:val="CommentReference"/>
        </w:rPr>
        <w:annotationRef/>
      </w:r>
      <w:r>
        <w:t>Bold, font 16</w:t>
      </w:r>
    </w:p>
  </w:comment>
  <w:comment w:id="6" w:author="Tran Tin" w:date="2014-05-10T22:52:00Z" w:initials="TT">
    <w:p w14:paraId="1A76EACD" w14:textId="77777777" w:rsidR="003218FF" w:rsidRDefault="003218FF">
      <w:pPr>
        <w:pStyle w:val="CommentText"/>
      </w:pPr>
      <w:r>
        <w:rPr>
          <w:rStyle w:val="CommentReference"/>
        </w:rPr>
        <w:annotationRef/>
      </w:r>
      <w:r>
        <w:t>Bold, font size 24</w:t>
      </w:r>
    </w:p>
  </w:comment>
  <w:comment w:id="8" w:author="Tran Tin" w:date="2014-05-11T10:51:00Z" w:initials="TT">
    <w:p w14:paraId="5F1A7118" w14:textId="77777777" w:rsidR="00291721" w:rsidRDefault="00291721">
      <w:pPr>
        <w:pStyle w:val="CommentText"/>
      </w:pPr>
      <w:r>
        <w:rPr>
          <w:rStyle w:val="CommentReference"/>
        </w:rPr>
        <w:annotationRef/>
      </w:r>
      <w:r>
        <w:t>Bold, font size 16</w:t>
      </w:r>
    </w:p>
  </w:comment>
  <w:comment w:id="11" w:author="Tran Tin" w:date="2014-05-11T10:22:00Z" w:initials="TT">
    <w:p w14:paraId="639BA713" w14:textId="77777777" w:rsidR="00C75086" w:rsidRDefault="00C75086">
      <w:pPr>
        <w:pStyle w:val="CommentText"/>
      </w:pPr>
      <w:r>
        <w:rPr>
          <w:rStyle w:val="CommentReference"/>
        </w:rPr>
        <w:annotationRef/>
      </w:r>
      <w:r w:rsidR="008E6453">
        <w:t>Chứa các tiểu mục và số trang</w:t>
      </w:r>
    </w:p>
  </w:comment>
  <w:comment w:id="12" w:author="Tran Tin" w:date="2014-05-11T10:21:00Z" w:initials="TT">
    <w:p w14:paraId="656561DC" w14:textId="77777777" w:rsidR="00C75086" w:rsidRDefault="00C75086">
      <w:pPr>
        <w:pStyle w:val="CommentText"/>
      </w:pPr>
      <w:r>
        <w:rPr>
          <w:rStyle w:val="CommentReference"/>
        </w:rPr>
        <w:annotationRef/>
      </w:r>
      <w:r>
        <w:rPr>
          <w:sz w:val="26"/>
          <w:szCs w:val="26"/>
        </w:rPr>
        <w:t>Khi cần update thì chọn Update field \ Update entire table, ta sẽ có mục lục mới.</w:t>
      </w:r>
    </w:p>
  </w:comment>
  <w:comment w:id="15" w:author="Tran Tin" w:date="2014-05-12T20:08:00Z" w:initials="TT">
    <w:p w14:paraId="7D682C94" w14:textId="77777777" w:rsidR="00CA1C39" w:rsidRPr="007B1A23" w:rsidRDefault="00CA1C39" w:rsidP="00CA1C39">
      <w:pPr>
        <w:pStyle w:val="Nidungvnbn"/>
      </w:pPr>
      <w:r>
        <w:rPr>
          <w:rStyle w:val="CommentReference"/>
        </w:rPr>
        <w:annotationRef/>
      </w:r>
      <w:r w:rsidRPr="007B1A23">
        <w:t>Danh mục các bảng, biểu, hình vẽ, đồ thị (nếu có).</w:t>
      </w:r>
    </w:p>
    <w:p w14:paraId="20832D0B" w14:textId="77777777" w:rsidR="00CA1C39" w:rsidRDefault="00CA1C39">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CA74A7" w15:done="0"/>
  <w15:commentEx w15:paraId="0CEA1200" w15:done="0"/>
  <w15:commentEx w15:paraId="0AC140A0" w15:done="0"/>
  <w15:commentEx w15:paraId="32D8FD90" w15:done="0"/>
  <w15:commentEx w15:paraId="49844312" w15:done="0"/>
  <w15:commentEx w15:paraId="720DE77F" w15:done="0"/>
  <w15:commentEx w15:paraId="1A76EACD" w15:done="0"/>
  <w15:commentEx w15:paraId="5F1A7118" w15:done="0"/>
  <w15:commentEx w15:paraId="639BA713" w15:done="0"/>
  <w15:commentEx w15:paraId="656561DC" w15:done="0"/>
  <w15:commentEx w15:paraId="20832D0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7C156" w14:textId="77777777" w:rsidR="005D31C3" w:rsidRDefault="005D31C3" w:rsidP="00453AB1">
      <w:r>
        <w:separator/>
      </w:r>
    </w:p>
  </w:endnote>
  <w:endnote w:type="continuationSeparator" w:id="0">
    <w:p w14:paraId="485524FE" w14:textId="77777777" w:rsidR="005D31C3" w:rsidRDefault="005D31C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BE1F1B" w14:textId="77777777" w:rsidR="005D31C3" w:rsidRDefault="005D31C3" w:rsidP="00453AB1">
      <w:r>
        <w:separator/>
      </w:r>
    </w:p>
  </w:footnote>
  <w:footnote w:type="continuationSeparator" w:id="0">
    <w:p w14:paraId="455C71E7" w14:textId="77777777" w:rsidR="005D31C3" w:rsidRDefault="005D31C3"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5CF3C" w14:textId="77777777" w:rsidR="00453AB1" w:rsidRPr="00453AB1" w:rsidRDefault="00453AB1">
    <w:pPr>
      <w:pStyle w:val="Header"/>
      <w:jc w:val="center"/>
      <w:rPr>
        <w:rStyle w:val="NidungvnbnChar"/>
      </w:rPr>
    </w:pPr>
  </w:p>
  <w:p w14:paraId="3A5C114E" w14:textId="77777777" w:rsidR="00453AB1" w:rsidRDefault="00453AB1" w:rsidP="0064189C">
    <w:pPr>
      <w:pStyle w:val="Nidungvnbn"/>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547156"/>
      <w:docPartObj>
        <w:docPartGallery w:val="Page Numbers (Top of Page)"/>
        <w:docPartUnique/>
      </w:docPartObj>
    </w:sdtPr>
    <w:sdtEndPr>
      <w:rPr>
        <w:noProof/>
      </w:rPr>
    </w:sdtEndPr>
    <w:sdtContent>
      <w:p w14:paraId="110B0E20" w14:textId="616F068C" w:rsidR="003C69F2" w:rsidRDefault="003C69F2">
        <w:pPr>
          <w:pStyle w:val="Header"/>
          <w:jc w:val="center"/>
        </w:pPr>
        <w:r>
          <w:fldChar w:fldCharType="begin"/>
        </w:r>
        <w:r>
          <w:instrText xml:space="preserve"> PAGE   \* MERGEFORMAT </w:instrText>
        </w:r>
        <w:r>
          <w:fldChar w:fldCharType="separate"/>
        </w:r>
        <w:r w:rsidR="00ED0651">
          <w:rPr>
            <w:noProof/>
          </w:rPr>
          <w:t>iii</w:t>
        </w:r>
        <w:r>
          <w:rPr>
            <w:noProof/>
          </w:rPr>
          <w:fldChar w:fldCharType="end"/>
        </w:r>
      </w:p>
    </w:sdtContent>
  </w:sdt>
  <w:p w14:paraId="7029AAFA" w14:textId="77777777" w:rsidR="003C69F2" w:rsidRDefault="003C69F2" w:rsidP="0064189C">
    <w:pPr>
      <w:pStyle w:val="Nidungvnbn"/>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468923"/>
      <w:docPartObj>
        <w:docPartGallery w:val="Page Numbers (Top of Page)"/>
        <w:docPartUnique/>
      </w:docPartObj>
    </w:sdtPr>
    <w:sdtEndPr>
      <w:rPr>
        <w:rStyle w:val="NidungvnbnChar"/>
        <w:sz w:val="26"/>
        <w:szCs w:val="26"/>
      </w:rPr>
    </w:sdtEndPr>
    <w:sdtContent>
      <w:p w14:paraId="22459883" w14:textId="363593C4" w:rsidR="003C69F2" w:rsidRPr="00453AB1" w:rsidRDefault="003C69F2">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ED0651">
          <w:rPr>
            <w:rStyle w:val="NidungvnbnChar"/>
            <w:noProof/>
          </w:rPr>
          <w:t>11</w:t>
        </w:r>
        <w:r w:rsidRPr="00453AB1">
          <w:rPr>
            <w:rStyle w:val="NidungvnbnChar"/>
          </w:rPr>
          <w:fldChar w:fldCharType="end"/>
        </w:r>
      </w:p>
    </w:sdtContent>
  </w:sdt>
  <w:p w14:paraId="62F8B00E" w14:textId="77777777" w:rsidR="003C69F2" w:rsidRDefault="003C69F2" w:rsidP="0064189C">
    <w:pPr>
      <w:pStyle w:val="Nidungvnbn"/>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8A0"/>
    <w:multiLevelType w:val="hybridMultilevel"/>
    <w:tmpl w:val="EE32A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84E0C"/>
    <w:multiLevelType w:val="hybridMultilevel"/>
    <w:tmpl w:val="EFE25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E544A3"/>
    <w:multiLevelType w:val="hybridMultilevel"/>
    <w:tmpl w:val="C74A0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B13408"/>
    <w:multiLevelType w:val="hybridMultilevel"/>
    <w:tmpl w:val="B6485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9E4FE0"/>
    <w:multiLevelType w:val="hybridMultilevel"/>
    <w:tmpl w:val="06541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7762A8"/>
    <w:multiLevelType w:val="hybridMultilevel"/>
    <w:tmpl w:val="BCB61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0"/>
  </w:num>
  <w:num w:numId="4">
    <w:abstractNumId w:val="15"/>
  </w:num>
  <w:num w:numId="5">
    <w:abstractNumId w:val="1"/>
  </w:num>
  <w:num w:numId="6">
    <w:abstractNumId w:val="4"/>
  </w:num>
  <w:num w:numId="7">
    <w:abstractNumId w:val="9"/>
  </w:num>
  <w:num w:numId="8">
    <w:abstractNumId w:val="12"/>
  </w:num>
  <w:num w:numId="9">
    <w:abstractNumId w:val="3"/>
  </w:num>
  <w:num w:numId="10">
    <w:abstractNumId w:val="5"/>
  </w:num>
  <w:num w:numId="11">
    <w:abstractNumId w:val="14"/>
  </w:num>
  <w:num w:numId="12">
    <w:abstractNumId w:val="13"/>
  </w:num>
  <w:num w:numId="13">
    <w:abstractNumId w:val="11"/>
  </w:num>
  <w:num w:numId="14">
    <w:abstractNumId w:val="0"/>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A3F"/>
    <w:rsid w:val="000142C2"/>
    <w:rsid w:val="00024496"/>
    <w:rsid w:val="00081EA7"/>
    <w:rsid w:val="00085FE5"/>
    <w:rsid w:val="000F510A"/>
    <w:rsid w:val="00115628"/>
    <w:rsid w:val="00121872"/>
    <w:rsid w:val="00132354"/>
    <w:rsid w:val="00132607"/>
    <w:rsid w:val="00184D6F"/>
    <w:rsid w:val="00207DC2"/>
    <w:rsid w:val="00252F26"/>
    <w:rsid w:val="00291721"/>
    <w:rsid w:val="002B3C8F"/>
    <w:rsid w:val="002C3297"/>
    <w:rsid w:val="003218FF"/>
    <w:rsid w:val="003939E3"/>
    <w:rsid w:val="003B357A"/>
    <w:rsid w:val="003C69F2"/>
    <w:rsid w:val="003D414F"/>
    <w:rsid w:val="003D719E"/>
    <w:rsid w:val="003E6CEB"/>
    <w:rsid w:val="003E6DD0"/>
    <w:rsid w:val="00442D87"/>
    <w:rsid w:val="00453AB1"/>
    <w:rsid w:val="00471422"/>
    <w:rsid w:val="004A7C39"/>
    <w:rsid w:val="004E3C16"/>
    <w:rsid w:val="005068CC"/>
    <w:rsid w:val="00523FC3"/>
    <w:rsid w:val="005777B7"/>
    <w:rsid w:val="005D31C3"/>
    <w:rsid w:val="005D5C20"/>
    <w:rsid w:val="0064189C"/>
    <w:rsid w:val="00650D6A"/>
    <w:rsid w:val="006C1D68"/>
    <w:rsid w:val="006D4EF3"/>
    <w:rsid w:val="007336A2"/>
    <w:rsid w:val="00737340"/>
    <w:rsid w:val="007B1A23"/>
    <w:rsid w:val="007B7FF5"/>
    <w:rsid w:val="007D4E98"/>
    <w:rsid w:val="007D6009"/>
    <w:rsid w:val="007E6AB9"/>
    <w:rsid w:val="007E7FF7"/>
    <w:rsid w:val="008065AD"/>
    <w:rsid w:val="00867C2D"/>
    <w:rsid w:val="00880D36"/>
    <w:rsid w:val="008E6453"/>
    <w:rsid w:val="00942B81"/>
    <w:rsid w:val="0097227D"/>
    <w:rsid w:val="00973467"/>
    <w:rsid w:val="0098281E"/>
    <w:rsid w:val="009B2985"/>
    <w:rsid w:val="00A05455"/>
    <w:rsid w:val="00A27750"/>
    <w:rsid w:val="00AC72B7"/>
    <w:rsid w:val="00AD6028"/>
    <w:rsid w:val="00AE5F40"/>
    <w:rsid w:val="00AF07E2"/>
    <w:rsid w:val="00B00C56"/>
    <w:rsid w:val="00B44A3F"/>
    <w:rsid w:val="00B655BE"/>
    <w:rsid w:val="00B8489D"/>
    <w:rsid w:val="00BB2B2A"/>
    <w:rsid w:val="00C07FDB"/>
    <w:rsid w:val="00C355D9"/>
    <w:rsid w:val="00C508AE"/>
    <w:rsid w:val="00C56904"/>
    <w:rsid w:val="00C70A1B"/>
    <w:rsid w:val="00C75086"/>
    <w:rsid w:val="00CA1C39"/>
    <w:rsid w:val="00CD13EC"/>
    <w:rsid w:val="00CE5555"/>
    <w:rsid w:val="00D428CE"/>
    <w:rsid w:val="00DB619B"/>
    <w:rsid w:val="00DD2E97"/>
    <w:rsid w:val="00DE32CC"/>
    <w:rsid w:val="00DE6931"/>
    <w:rsid w:val="00E37F48"/>
    <w:rsid w:val="00E9451A"/>
    <w:rsid w:val="00ED0184"/>
    <w:rsid w:val="00ED0651"/>
    <w:rsid w:val="00EF0445"/>
    <w:rsid w:val="00EF3CF6"/>
    <w:rsid w:val="00F033A9"/>
    <w:rsid w:val="00F6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B1360D7"/>
  <w15:docId w15:val="{20FADA1A-12FE-470F-A482-832DE7233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e\AppData\Local\Temp\Rar$DIa1012.27717\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F527D-E29B-481F-A3E3-EB4DDD11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Template>
  <TotalTime>5865</TotalTime>
  <Pages>16</Pages>
  <Words>2441</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Lâm Nguyễn</dc:creator>
  <cp:lastModifiedBy>Lâm Nguyễn</cp:lastModifiedBy>
  <cp:revision>20</cp:revision>
  <dcterms:created xsi:type="dcterms:W3CDTF">2017-11-14T23:37:00Z</dcterms:created>
  <dcterms:modified xsi:type="dcterms:W3CDTF">2017-11-27T00:45:00Z</dcterms:modified>
</cp:coreProperties>
</file>